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624340" w14:textId="5BAA96C6" w:rsidR="006A065D" w:rsidRDefault="00980103" w:rsidP="00F52543">
      <w:pPr>
        <w:pStyle w:val="Titel"/>
        <w:jc w:val="center"/>
      </w:pPr>
      <w:r>
        <w:rPr>
          <w:noProof/>
          <w:lang w:eastAsia="de-CH"/>
        </w:rPr>
        <w:drawing>
          <wp:anchor distT="0" distB="0" distL="114300" distR="114300" simplePos="0" relativeHeight="251735552" behindDoc="0" locked="0" layoutInCell="1" allowOverlap="1" wp14:anchorId="1D67AA90" wp14:editId="3A670378">
            <wp:simplePos x="0" y="0"/>
            <wp:positionH relativeFrom="margin">
              <wp:align>center</wp:align>
            </wp:positionH>
            <wp:positionV relativeFrom="paragraph">
              <wp:posOffset>617027</wp:posOffset>
            </wp:positionV>
            <wp:extent cx="3705225" cy="3293110"/>
            <wp:effectExtent l="0" t="0" r="9525" b="254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isspng-c-programming-language-logo-microsoft-visual-stud-atlas-portfolio-5b89919299aab1.195691241535742354629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05225" cy="3293110"/>
                    </a:xfrm>
                    <a:prstGeom prst="rect">
                      <a:avLst/>
                    </a:prstGeom>
                  </pic:spPr>
                </pic:pic>
              </a:graphicData>
            </a:graphic>
            <wp14:sizeRelH relativeFrom="margin">
              <wp14:pctWidth>0</wp14:pctWidth>
            </wp14:sizeRelH>
            <wp14:sizeRelV relativeFrom="margin">
              <wp14:pctHeight>0</wp14:pctHeight>
            </wp14:sizeRelV>
          </wp:anchor>
        </w:drawing>
      </w:r>
    </w:p>
    <w:p w14:paraId="1298D3E1" w14:textId="69CEAE2D" w:rsidR="006A065D" w:rsidRDefault="006A065D" w:rsidP="00F52543">
      <w:pPr>
        <w:pStyle w:val="Titel"/>
        <w:jc w:val="center"/>
      </w:pPr>
    </w:p>
    <w:p w14:paraId="50DFDA52" w14:textId="73162D5B" w:rsidR="006A065D" w:rsidRDefault="00F52543" w:rsidP="00F52543">
      <w:pPr>
        <w:pStyle w:val="Titel"/>
        <w:jc w:val="center"/>
      </w:pPr>
      <w:r w:rsidRPr="00F52543">
        <w:t>Dokumentation TransportApplication</w:t>
      </w:r>
    </w:p>
    <w:p w14:paraId="34D6EE2D" w14:textId="64E904AD" w:rsidR="00982E08" w:rsidRDefault="00982E08" w:rsidP="00982E08"/>
    <w:tbl>
      <w:tblPr>
        <w:tblStyle w:val="Tabellenraster"/>
        <w:tblW w:w="9214"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6"/>
        <w:gridCol w:w="6238"/>
      </w:tblGrid>
      <w:tr w:rsidR="00982E08" w14:paraId="65453748" w14:textId="77777777" w:rsidTr="007B6711">
        <w:tc>
          <w:tcPr>
            <w:tcW w:w="2976" w:type="dxa"/>
          </w:tcPr>
          <w:p w14:paraId="5466BC08" w14:textId="5B736BDA" w:rsidR="00982E08" w:rsidRPr="007B6711" w:rsidRDefault="00982E08" w:rsidP="00982E08">
            <w:pPr>
              <w:rPr>
                <w:b/>
                <w:sz w:val="28"/>
              </w:rPr>
            </w:pPr>
            <w:r w:rsidRPr="007B6711">
              <w:rPr>
                <w:b/>
                <w:sz w:val="28"/>
              </w:rPr>
              <w:t>Ersteller:</w:t>
            </w:r>
          </w:p>
        </w:tc>
        <w:tc>
          <w:tcPr>
            <w:tcW w:w="6238" w:type="dxa"/>
          </w:tcPr>
          <w:p w14:paraId="04485082" w14:textId="4B8E8772" w:rsidR="00982E08" w:rsidRPr="007B6711" w:rsidRDefault="00982E08" w:rsidP="00982E08">
            <w:pPr>
              <w:rPr>
                <w:sz w:val="28"/>
              </w:rPr>
            </w:pPr>
            <w:r w:rsidRPr="007B6711">
              <w:rPr>
                <w:sz w:val="28"/>
              </w:rPr>
              <w:t>Sacha Vogel</w:t>
            </w:r>
          </w:p>
        </w:tc>
      </w:tr>
      <w:tr w:rsidR="00982E08" w14:paraId="415D110B" w14:textId="77777777" w:rsidTr="007B6711">
        <w:tc>
          <w:tcPr>
            <w:tcW w:w="2976" w:type="dxa"/>
          </w:tcPr>
          <w:p w14:paraId="2B66BDDE" w14:textId="4781D920" w:rsidR="00982E08" w:rsidRPr="007B6711" w:rsidRDefault="00982E08" w:rsidP="00982E08">
            <w:pPr>
              <w:rPr>
                <w:b/>
                <w:sz w:val="28"/>
              </w:rPr>
            </w:pPr>
            <w:r w:rsidRPr="007B6711">
              <w:rPr>
                <w:b/>
                <w:sz w:val="28"/>
              </w:rPr>
              <w:t>Zweck:</w:t>
            </w:r>
          </w:p>
        </w:tc>
        <w:tc>
          <w:tcPr>
            <w:tcW w:w="6238" w:type="dxa"/>
          </w:tcPr>
          <w:p w14:paraId="1F8EB907" w14:textId="3AA41334" w:rsidR="00982E08" w:rsidRPr="007B6711" w:rsidRDefault="00982E08" w:rsidP="00982E08">
            <w:pPr>
              <w:rPr>
                <w:sz w:val="28"/>
              </w:rPr>
            </w:pPr>
            <w:r w:rsidRPr="007B6711">
              <w:rPr>
                <w:sz w:val="28"/>
              </w:rPr>
              <w:t>Dokumentation des TransportApplication Projekts</w:t>
            </w:r>
          </w:p>
        </w:tc>
      </w:tr>
      <w:tr w:rsidR="00982E08" w14:paraId="3D061888" w14:textId="77777777" w:rsidTr="007B6711">
        <w:tc>
          <w:tcPr>
            <w:tcW w:w="2976" w:type="dxa"/>
          </w:tcPr>
          <w:p w14:paraId="2A63A21F" w14:textId="42D83E95" w:rsidR="00982E08" w:rsidRPr="007B6711" w:rsidRDefault="00BB31D7" w:rsidP="00982E08">
            <w:pPr>
              <w:rPr>
                <w:b/>
                <w:sz w:val="28"/>
              </w:rPr>
            </w:pPr>
            <w:r w:rsidRPr="007B6711">
              <w:rPr>
                <w:b/>
                <w:sz w:val="28"/>
              </w:rPr>
              <w:t>Erstellungsdatum:</w:t>
            </w:r>
          </w:p>
        </w:tc>
        <w:tc>
          <w:tcPr>
            <w:tcW w:w="6238" w:type="dxa"/>
          </w:tcPr>
          <w:p w14:paraId="4B4F51E8" w14:textId="021145B7" w:rsidR="00982E08" w:rsidRPr="007B6711" w:rsidRDefault="00BB31D7" w:rsidP="00982E08">
            <w:pPr>
              <w:rPr>
                <w:sz w:val="28"/>
              </w:rPr>
            </w:pPr>
            <w:r w:rsidRPr="007B6711">
              <w:rPr>
                <w:sz w:val="28"/>
              </w:rPr>
              <w:fldChar w:fldCharType="begin"/>
            </w:r>
            <w:r w:rsidRPr="007B6711">
              <w:rPr>
                <w:sz w:val="28"/>
              </w:rPr>
              <w:instrText xml:space="preserve"> CREATEDATE  \@ "dd.MM.yyyy"  \* MERGEFORMAT </w:instrText>
            </w:r>
            <w:r w:rsidRPr="007B6711">
              <w:rPr>
                <w:sz w:val="28"/>
              </w:rPr>
              <w:fldChar w:fldCharType="separate"/>
            </w:r>
            <w:r w:rsidRPr="007B6711">
              <w:rPr>
                <w:noProof/>
                <w:sz w:val="28"/>
              </w:rPr>
              <w:t>05.03.2020</w:t>
            </w:r>
            <w:r w:rsidRPr="007B6711">
              <w:rPr>
                <w:sz w:val="28"/>
              </w:rPr>
              <w:fldChar w:fldCharType="end"/>
            </w:r>
          </w:p>
        </w:tc>
      </w:tr>
      <w:tr w:rsidR="00BB31D7" w14:paraId="4E80F1BB" w14:textId="77777777" w:rsidTr="007B6711">
        <w:tc>
          <w:tcPr>
            <w:tcW w:w="2976" w:type="dxa"/>
          </w:tcPr>
          <w:p w14:paraId="03094017" w14:textId="02D03E28" w:rsidR="00BB31D7" w:rsidRPr="007B6711" w:rsidRDefault="00BB31D7" w:rsidP="00982E08">
            <w:pPr>
              <w:rPr>
                <w:b/>
                <w:sz w:val="28"/>
              </w:rPr>
            </w:pPr>
            <w:r w:rsidRPr="007B6711">
              <w:rPr>
                <w:b/>
                <w:sz w:val="28"/>
              </w:rPr>
              <w:t>Speicherdatum:</w:t>
            </w:r>
          </w:p>
        </w:tc>
        <w:tc>
          <w:tcPr>
            <w:tcW w:w="6238" w:type="dxa"/>
          </w:tcPr>
          <w:p w14:paraId="14EC763E" w14:textId="2D154580" w:rsidR="00BB31D7" w:rsidRPr="007B6711" w:rsidRDefault="00BB31D7" w:rsidP="00982E08">
            <w:pPr>
              <w:rPr>
                <w:sz w:val="28"/>
              </w:rPr>
            </w:pPr>
            <w:r w:rsidRPr="007B6711">
              <w:rPr>
                <w:sz w:val="28"/>
              </w:rPr>
              <w:fldChar w:fldCharType="begin"/>
            </w:r>
            <w:r w:rsidRPr="007B6711">
              <w:rPr>
                <w:sz w:val="28"/>
              </w:rPr>
              <w:instrText xml:space="preserve"> SAVEDATE  \@ "dd.MM.yyyy"  \* MERGEFORMAT </w:instrText>
            </w:r>
            <w:r w:rsidRPr="007B6711">
              <w:rPr>
                <w:sz w:val="28"/>
              </w:rPr>
              <w:fldChar w:fldCharType="separate"/>
            </w:r>
            <w:r w:rsidR="007944F6">
              <w:rPr>
                <w:noProof/>
                <w:sz w:val="28"/>
              </w:rPr>
              <w:t>10.03.2020</w:t>
            </w:r>
            <w:r w:rsidRPr="007B6711">
              <w:rPr>
                <w:sz w:val="28"/>
              </w:rPr>
              <w:fldChar w:fldCharType="end"/>
            </w:r>
          </w:p>
        </w:tc>
      </w:tr>
    </w:tbl>
    <w:p w14:paraId="5A655D3A" w14:textId="77777777" w:rsidR="00982E08" w:rsidRPr="00982E08" w:rsidRDefault="00982E08" w:rsidP="00982E08"/>
    <w:p w14:paraId="5EE2D42D" w14:textId="7A52F5BF" w:rsidR="00F52543" w:rsidRPr="00F52543" w:rsidRDefault="00F52543" w:rsidP="00F52543">
      <w:pPr>
        <w:pStyle w:val="Titel"/>
        <w:jc w:val="center"/>
      </w:pPr>
      <w:r w:rsidRPr="00F52543">
        <w:br w:type="page"/>
      </w:r>
    </w:p>
    <w:sdt>
      <w:sdtPr>
        <w:rPr>
          <w:rFonts w:asciiTheme="minorHAnsi" w:eastAsiaTheme="minorHAnsi" w:hAnsiTheme="minorHAnsi" w:cstheme="minorBidi"/>
          <w:color w:val="auto"/>
          <w:sz w:val="22"/>
          <w:szCs w:val="22"/>
          <w:lang w:eastAsia="en-US"/>
        </w:rPr>
        <w:id w:val="477731933"/>
        <w:docPartObj>
          <w:docPartGallery w:val="Table of Contents"/>
          <w:docPartUnique/>
        </w:docPartObj>
      </w:sdtPr>
      <w:sdtEndPr>
        <w:rPr>
          <w:b/>
          <w:bCs/>
        </w:rPr>
      </w:sdtEndPr>
      <w:sdtContent>
        <w:p w14:paraId="1A4FB51F" w14:textId="03EF4BD5" w:rsidR="00E92744" w:rsidRPr="00F52543" w:rsidRDefault="00E92744">
          <w:pPr>
            <w:pStyle w:val="Inhaltsverzeichnisberschrift"/>
          </w:pPr>
          <w:r w:rsidRPr="00F52543">
            <w:t>Inhalt</w:t>
          </w:r>
        </w:p>
        <w:p w14:paraId="3444A03F" w14:textId="3BBA3135" w:rsidR="00E92744" w:rsidRPr="00F52543" w:rsidRDefault="00E92744">
          <w:pPr>
            <w:pStyle w:val="Verzeichnis1"/>
            <w:tabs>
              <w:tab w:val="right" w:leader="dot" w:pos="9062"/>
            </w:tabs>
            <w:rPr>
              <w:noProof/>
            </w:rPr>
          </w:pPr>
          <w:r w:rsidRPr="00F52543">
            <w:fldChar w:fldCharType="begin"/>
          </w:r>
          <w:r w:rsidRPr="00F52543">
            <w:instrText xml:space="preserve"> TOC \o "1-3" \h \z \u </w:instrText>
          </w:r>
          <w:r w:rsidRPr="00F52543">
            <w:fldChar w:fldCharType="separate"/>
          </w:r>
          <w:hyperlink w:anchor="_Toc34728591" w:history="1">
            <w:r w:rsidRPr="00F52543">
              <w:rPr>
                <w:rStyle w:val="Hyperlink"/>
                <w:noProof/>
              </w:rPr>
              <w:t>GUI MockUps</w:t>
            </w:r>
            <w:r w:rsidRPr="00F52543">
              <w:rPr>
                <w:noProof/>
                <w:webHidden/>
              </w:rPr>
              <w:tab/>
            </w:r>
            <w:r w:rsidRPr="00F52543">
              <w:rPr>
                <w:noProof/>
                <w:webHidden/>
              </w:rPr>
              <w:fldChar w:fldCharType="begin"/>
            </w:r>
            <w:r w:rsidRPr="00F52543">
              <w:rPr>
                <w:noProof/>
                <w:webHidden/>
              </w:rPr>
              <w:instrText xml:space="preserve"> PAGEREF _Toc34728591 \h </w:instrText>
            </w:r>
            <w:r w:rsidRPr="00F52543">
              <w:rPr>
                <w:noProof/>
                <w:webHidden/>
              </w:rPr>
            </w:r>
            <w:r w:rsidRPr="00F52543">
              <w:rPr>
                <w:noProof/>
                <w:webHidden/>
              </w:rPr>
              <w:fldChar w:fldCharType="separate"/>
            </w:r>
            <w:r w:rsidR="009C700E">
              <w:rPr>
                <w:noProof/>
                <w:webHidden/>
              </w:rPr>
              <w:t>2</w:t>
            </w:r>
            <w:r w:rsidRPr="00F52543">
              <w:rPr>
                <w:noProof/>
                <w:webHidden/>
              </w:rPr>
              <w:fldChar w:fldCharType="end"/>
            </w:r>
          </w:hyperlink>
        </w:p>
        <w:p w14:paraId="47C46495" w14:textId="559B4F9A" w:rsidR="00E92744" w:rsidRPr="00F52543" w:rsidRDefault="00B14EA3">
          <w:pPr>
            <w:pStyle w:val="Verzeichnis1"/>
            <w:tabs>
              <w:tab w:val="right" w:leader="dot" w:pos="9062"/>
            </w:tabs>
            <w:rPr>
              <w:noProof/>
            </w:rPr>
          </w:pPr>
          <w:hyperlink w:anchor="_Toc34728592" w:history="1">
            <w:r w:rsidR="00E92744" w:rsidRPr="00F52543">
              <w:rPr>
                <w:rStyle w:val="Hyperlink"/>
                <w:noProof/>
              </w:rPr>
              <w:t>Use Case</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_Toc34728592 \h </w:instrText>
            </w:r>
            <w:r w:rsidR="00E92744" w:rsidRPr="00F52543">
              <w:rPr>
                <w:noProof/>
                <w:webHidden/>
              </w:rPr>
            </w:r>
            <w:r w:rsidR="00E92744" w:rsidRPr="00F52543">
              <w:rPr>
                <w:noProof/>
                <w:webHidden/>
              </w:rPr>
              <w:fldChar w:fldCharType="separate"/>
            </w:r>
            <w:r w:rsidR="009C700E">
              <w:rPr>
                <w:noProof/>
                <w:webHidden/>
              </w:rPr>
              <w:t>3</w:t>
            </w:r>
            <w:r w:rsidR="00E92744" w:rsidRPr="00F52543">
              <w:rPr>
                <w:noProof/>
                <w:webHidden/>
              </w:rPr>
              <w:fldChar w:fldCharType="end"/>
            </w:r>
          </w:hyperlink>
        </w:p>
        <w:p w14:paraId="54537DD9" w14:textId="1CA19C98" w:rsidR="00E92744" w:rsidRPr="00F52543" w:rsidRDefault="00B14EA3">
          <w:pPr>
            <w:pStyle w:val="Verzeichnis2"/>
            <w:tabs>
              <w:tab w:val="right" w:leader="dot" w:pos="9062"/>
            </w:tabs>
            <w:rPr>
              <w:noProof/>
            </w:rPr>
          </w:pPr>
          <w:hyperlink w:anchor="_Toc34728593" w:history="1">
            <w:r w:rsidR="00E92744" w:rsidRPr="00F52543">
              <w:rPr>
                <w:rStyle w:val="Hyperlink"/>
                <w:noProof/>
              </w:rPr>
              <w:t>Use Case UML</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_Toc34728593 \h </w:instrText>
            </w:r>
            <w:r w:rsidR="00E92744" w:rsidRPr="00F52543">
              <w:rPr>
                <w:noProof/>
                <w:webHidden/>
              </w:rPr>
            </w:r>
            <w:r w:rsidR="00E92744" w:rsidRPr="00F52543">
              <w:rPr>
                <w:noProof/>
                <w:webHidden/>
              </w:rPr>
              <w:fldChar w:fldCharType="separate"/>
            </w:r>
            <w:r w:rsidR="009C700E">
              <w:rPr>
                <w:noProof/>
                <w:webHidden/>
              </w:rPr>
              <w:t>3</w:t>
            </w:r>
            <w:r w:rsidR="00E92744" w:rsidRPr="00F52543">
              <w:rPr>
                <w:noProof/>
                <w:webHidden/>
              </w:rPr>
              <w:fldChar w:fldCharType="end"/>
            </w:r>
          </w:hyperlink>
        </w:p>
        <w:p w14:paraId="220FBFE1" w14:textId="697894DF" w:rsidR="00E92744" w:rsidRPr="00F52543" w:rsidRDefault="00B14EA3">
          <w:pPr>
            <w:pStyle w:val="Verzeichnis1"/>
            <w:tabs>
              <w:tab w:val="right" w:leader="dot" w:pos="9062"/>
            </w:tabs>
            <w:rPr>
              <w:noProof/>
            </w:rPr>
          </w:pPr>
          <w:hyperlink w:anchor="_Toc34728594" w:history="1">
            <w:r w:rsidR="00E92744" w:rsidRPr="00F52543">
              <w:rPr>
                <w:rStyle w:val="Hyperlink"/>
                <w:noProof/>
              </w:rPr>
              <w:t>Use Case Beschreibung</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_Toc34728594 \h </w:instrText>
            </w:r>
            <w:r w:rsidR="00E92744" w:rsidRPr="00F52543">
              <w:rPr>
                <w:noProof/>
                <w:webHidden/>
              </w:rPr>
            </w:r>
            <w:r w:rsidR="00E92744" w:rsidRPr="00F52543">
              <w:rPr>
                <w:noProof/>
                <w:webHidden/>
              </w:rPr>
              <w:fldChar w:fldCharType="separate"/>
            </w:r>
            <w:r w:rsidR="009C700E">
              <w:rPr>
                <w:noProof/>
                <w:webHidden/>
              </w:rPr>
              <w:t>3</w:t>
            </w:r>
            <w:r w:rsidR="00E92744" w:rsidRPr="00F52543">
              <w:rPr>
                <w:noProof/>
                <w:webHidden/>
              </w:rPr>
              <w:fldChar w:fldCharType="end"/>
            </w:r>
          </w:hyperlink>
        </w:p>
        <w:p w14:paraId="5140F09B" w14:textId="1A775FB2" w:rsidR="00E92744" w:rsidRPr="00F52543" w:rsidRDefault="00B14EA3">
          <w:pPr>
            <w:pStyle w:val="Verzeichnis1"/>
            <w:tabs>
              <w:tab w:val="right" w:leader="dot" w:pos="9062"/>
            </w:tabs>
            <w:rPr>
              <w:noProof/>
            </w:rPr>
          </w:pPr>
          <w:hyperlink w:anchor="_Toc34728595" w:history="1">
            <w:r w:rsidR="00E92744" w:rsidRPr="00F52543">
              <w:rPr>
                <w:rStyle w:val="Hyperlink"/>
                <w:noProof/>
              </w:rPr>
              <w:t>Aktivitäten-Diagramme</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_Toc34728595 \h </w:instrText>
            </w:r>
            <w:r w:rsidR="00E92744" w:rsidRPr="00F52543">
              <w:rPr>
                <w:noProof/>
                <w:webHidden/>
              </w:rPr>
            </w:r>
            <w:r w:rsidR="00E92744" w:rsidRPr="00F52543">
              <w:rPr>
                <w:noProof/>
                <w:webHidden/>
              </w:rPr>
              <w:fldChar w:fldCharType="separate"/>
            </w:r>
            <w:r w:rsidR="009C700E">
              <w:rPr>
                <w:noProof/>
                <w:webHidden/>
              </w:rPr>
              <w:t>5</w:t>
            </w:r>
            <w:r w:rsidR="00E92744" w:rsidRPr="00F52543">
              <w:rPr>
                <w:noProof/>
                <w:webHidden/>
              </w:rPr>
              <w:fldChar w:fldCharType="end"/>
            </w:r>
          </w:hyperlink>
        </w:p>
        <w:p w14:paraId="435B4A4B" w14:textId="1E763FF9" w:rsidR="00E92744" w:rsidRPr="00F52543" w:rsidRDefault="00B14EA3">
          <w:pPr>
            <w:pStyle w:val="Verzeichnis1"/>
            <w:tabs>
              <w:tab w:val="right" w:leader="dot" w:pos="9062"/>
            </w:tabs>
            <w:rPr>
              <w:noProof/>
            </w:rPr>
          </w:pPr>
          <w:hyperlink w:anchor="_Toc34728596" w:history="1">
            <w:r w:rsidR="00E92744" w:rsidRPr="00F52543">
              <w:rPr>
                <w:rStyle w:val="Hyperlink"/>
                <w:noProof/>
              </w:rPr>
              <w:t>Porgrammierrichtlinien</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_Toc34728596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203DECE0" w14:textId="20EEB316" w:rsidR="00E92744" w:rsidRPr="00F52543" w:rsidRDefault="00B14EA3">
          <w:pPr>
            <w:pStyle w:val="Verzeichnis2"/>
            <w:tabs>
              <w:tab w:val="right" w:leader="dot" w:pos="9062"/>
            </w:tabs>
            <w:rPr>
              <w:noProof/>
            </w:rPr>
          </w:pPr>
          <w:hyperlink w:anchor="_Toc34728597" w:history="1">
            <w:r w:rsidR="00E92744" w:rsidRPr="00F52543">
              <w:rPr>
                <w:rStyle w:val="Hyperlink"/>
                <w:noProof/>
              </w:rPr>
              <w:t>Naming Conventions</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_Toc34728597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02B507C0" w14:textId="73233236" w:rsidR="00E92744" w:rsidRPr="00F52543" w:rsidRDefault="00B14EA3">
          <w:pPr>
            <w:pStyle w:val="Verzeichnis2"/>
            <w:tabs>
              <w:tab w:val="right" w:leader="dot" w:pos="9062"/>
            </w:tabs>
            <w:rPr>
              <w:noProof/>
            </w:rPr>
          </w:pPr>
          <w:hyperlink w:anchor="_Toc34728598" w:history="1">
            <w:r w:rsidR="00E92744" w:rsidRPr="00F52543">
              <w:rPr>
                <w:rStyle w:val="Hyperlink"/>
                <w:noProof/>
              </w:rPr>
              <w:t>Declaration</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_Toc34728598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75F6F0F7" w14:textId="40BE1899" w:rsidR="00E92744" w:rsidRPr="00F52543" w:rsidRDefault="00B14EA3">
          <w:pPr>
            <w:pStyle w:val="Verzeichnis2"/>
            <w:tabs>
              <w:tab w:val="right" w:leader="dot" w:pos="9062"/>
            </w:tabs>
            <w:rPr>
              <w:noProof/>
            </w:rPr>
          </w:pPr>
          <w:hyperlink w:anchor="_Toc34728599" w:history="1">
            <w:r w:rsidR="00E92744" w:rsidRPr="00F52543">
              <w:rPr>
                <w:rStyle w:val="Hyperlink"/>
                <w:noProof/>
              </w:rPr>
              <w:t>Comments</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_Toc34728599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1D8737FC" w14:textId="5D233272" w:rsidR="00E92744" w:rsidRPr="00F52543" w:rsidRDefault="00B14EA3">
          <w:pPr>
            <w:pStyle w:val="Verzeichnis2"/>
            <w:tabs>
              <w:tab w:val="right" w:leader="dot" w:pos="9062"/>
            </w:tabs>
            <w:rPr>
              <w:noProof/>
            </w:rPr>
          </w:pPr>
          <w:hyperlink w:anchor="_Toc34728600" w:history="1">
            <w:r w:rsidR="00E92744" w:rsidRPr="00F52543">
              <w:rPr>
                <w:rStyle w:val="Hyperlink"/>
                <w:noProof/>
              </w:rPr>
              <w:t>Statements</w:t>
            </w:r>
            <w:r w:rsidR="00E92744" w:rsidRPr="00F52543">
              <w:rPr>
                <w:noProof/>
                <w:webHidden/>
              </w:rPr>
              <w:tab/>
            </w:r>
            <w:r w:rsidR="00E92744" w:rsidRPr="00F52543">
              <w:rPr>
                <w:noProof/>
                <w:webHidden/>
              </w:rPr>
              <w:fldChar w:fldCharType="begin"/>
            </w:r>
            <w:r w:rsidR="00E92744" w:rsidRPr="00F52543">
              <w:rPr>
                <w:noProof/>
                <w:webHidden/>
              </w:rPr>
              <w:instrText xml:space="preserve"> PAGEREF _Toc34728600 \h </w:instrText>
            </w:r>
            <w:r w:rsidR="00E92744" w:rsidRPr="00F52543">
              <w:rPr>
                <w:noProof/>
                <w:webHidden/>
              </w:rPr>
            </w:r>
            <w:r w:rsidR="00E92744" w:rsidRPr="00F52543">
              <w:rPr>
                <w:noProof/>
                <w:webHidden/>
              </w:rPr>
              <w:fldChar w:fldCharType="separate"/>
            </w:r>
            <w:r w:rsidR="009C700E">
              <w:rPr>
                <w:noProof/>
                <w:webHidden/>
              </w:rPr>
              <w:t>6</w:t>
            </w:r>
            <w:r w:rsidR="00E92744" w:rsidRPr="00F52543">
              <w:rPr>
                <w:noProof/>
                <w:webHidden/>
              </w:rPr>
              <w:fldChar w:fldCharType="end"/>
            </w:r>
          </w:hyperlink>
        </w:p>
        <w:p w14:paraId="7EE4201A" w14:textId="327D1730" w:rsidR="00E92744" w:rsidRPr="00F52543" w:rsidRDefault="00E92744">
          <w:r w:rsidRPr="00F52543">
            <w:rPr>
              <w:b/>
              <w:bCs/>
            </w:rPr>
            <w:fldChar w:fldCharType="end"/>
          </w:r>
        </w:p>
      </w:sdtContent>
    </w:sdt>
    <w:p w14:paraId="42B5ADF1" w14:textId="0CEFCC27" w:rsidR="00E92744" w:rsidRPr="00F52543" w:rsidRDefault="00E92744" w:rsidP="00C61C71"/>
    <w:p w14:paraId="3EF29F8F" w14:textId="280164F7" w:rsidR="00C61C71" w:rsidRPr="007944F6" w:rsidRDefault="00C61C71" w:rsidP="00C61C71">
      <w:pPr>
        <w:pStyle w:val="berschrift1"/>
        <w:rPr>
          <w:lang w:val="en-AU"/>
        </w:rPr>
      </w:pPr>
      <w:bookmarkStart w:id="0" w:name="_Toc34728591"/>
      <w:r w:rsidRPr="007944F6">
        <w:rPr>
          <w:lang w:val="en-AU"/>
        </w:rPr>
        <w:lastRenderedPageBreak/>
        <w:t>GUI MockUps</w:t>
      </w:r>
      <w:bookmarkEnd w:id="0"/>
    </w:p>
    <w:p w14:paraId="3EC1F5ED" w14:textId="00A25E32" w:rsidR="008D1A15" w:rsidRPr="007944F6" w:rsidRDefault="00B439BD">
      <w:pPr>
        <w:rPr>
          <w:lang w:val="en-AU"/>
        </w:rPr>
      </w:pPr>
      <w:r w:rsidRPr="00F52543">
        <w:rPr>
          <w:noProof/>
          <w:lang w:eastAsia="de-CH"/>
        </w:rPr>
        <w:drawing>
          <wp:anchor distT="0" distB="0" distL="114300" distR="114300" simplePos="0" relativeHeight="251576832" behindDoc="0" locked="0" layoutInCell="1" allowOverlap="1" wp14:anchorId="50897E4F" wp14:editId="2FB74F1C">
            <wp:simplePos x="0" y="0"/>
            <wp:positionH relativeFrom="margin">
              <wp:posOffset>2454275</wp:posOffset>
            </wp:positionH>
            <wp:positionV relativeFrom="paragraph">
              <wp:posOffset>6083935</wp:posOffset>
            </wp:positionV>
            <wp:extent cx="3561080" cy="2697480"/>
            <wp:effectExtent l="0" t="0" r="1270" b="762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020-03-05 15_09_23-Sacha.pdf.png"/>
                    <pic:cNvPicPr/>
                  </pic:nvPicPr>
                  <pic:blipFill>
                    <a:blip r:embed="rId12">
                      <a:extLst>
                        <a:ext uri="{28A0092B-C50C-407E-A947-70E740481C1C}">
                          <a14:useLocalDpi xmlns:a14="http://schemas.microsoft.com/office/drawing/2010/main" val="0"/>
                        </a:ext>
                      </a:extLst>
                    </a:blip>
                    <a:stretch>
                      <a:fillRect/>
                    </a:stretch>
                  </pic:blipFill>
                  <pic:spPr>
                    <a:xfrm>
                      <a:off x="0" y="0"/>
                      <a:ext cx="3561080" cy="2697480"/>
                    </a:xfrm>
                    <a:prstGeom prst="rect">
                      <a:avLst/>
                    </a:prstGeom>
                  </pic:spPr>
                </pic:pic>
              </a:graphicData>
            </a:graphic>
            <wp14:sizeRelH relativeFrom="margin">
              <wp14:pctWidth>0</wp14:pctWidth>
            </wp14:sizeRelH>
            <wp14:sizeRelV relativeFrom="margin">
              <wp14:pctHeight>0</wp14:pctHeight>
            </wp14:sizeRelV>
          </wp:anchor>
        </w:drawing>
      </w:r>
      <w:r w:rsidR="007944F6" w:rsidRPr="00F52543">
        <w:rPr>
          <w:noProof/>
          <w:lang w:eastAsia="de-CH"/>
        </w:rPr>
        <w:drawing>
          <wp:anchor distT="0" distB="0" distL="114300" distR="114300" simplePos="0" relativeHeight="251574784" behindDoc="0" locked="0" layoutInCell="1" allowOverlap="1" wp14:anchorId="36DA0657" wp14:editId="06DA30EA">
            <wp:simplePos x="0" y="0"/>
            <wp:positionH relativeFrom="margin">
              <wp:posOffset>-372140</wp:posOffset>
            </wp:positionH>
            <wp:positionV relativeFrom="paragraph">
              <wp:posOffset>2902659</wp:posOffset>
            </wp:positionV>
            <wp:extent cx="3705225" cy="2529205"/>
            <wp:effectExtent l="0" t="0" r="9525" b="4445"/>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3-05 15_09_49-Sacha.pdf.png"/>
                    <pic:cNvPicPr/>
                  </pic:nvPicPr>
                  <pic:blipFill>
                    <a:blip r:embed="rId13">
                      <a:extLst>
                        <a:ext uri="{28A0092B-C50C-407E-A947-70E740481C1C}">
                          <a14:useLocalDpi xmlns:a14="http://schemas.microsoft.com/office/drawing/2010/main" val="0"/>
                        </a:ext>
                      </a:extLst>
                    </a:blip>
                    <a:stretch>
                      <a:fillRect/>
                    </a:stretch>
                  </pic:blipFill>
                  <pic:spPr>
                    <a:xfrm>
                      <a:off x="0" y="0"/>
                      <a:ext cx="3705225" cy="2529205"/>
                    </a:xfrm>
                    <a:prstGeom prst="rect">
                      <a:avLst/>
                    </a:prstGeom>
                  </pic:spPr>
                </pic:pic>
              </a:graphicData>
            </a:graphic>
            <wp14:sizeRelH relativeFrom="margin">
              <wp14:pctWidth>0</wp14:pctWidth>
            </wp14:sizeRelH>
            <wp14:sizeRelV relativeFrom="margin">
              <wp14:pctHeight>0</wp14:pctHeight>
            </wp14:sizeRelV>
          </wp:anchor>
        </w:drawing>
      </w:r>
      <w:r w:rsidR="007944F6" w:rsidRPr="00F52543">
        <w:rPr>
          <w:noProof/>
          <w:lang w:eastAsia="de-CH"/>
        </w:rPr>
        <w:drawing>
          <wp:anchor distT="0" distB="0" distL="114300" distR="114300" simplePos="0" relativeHeight="251572736" behindDoc="0" locked="0" layoutInCell="1" allowOverlap="1" wp14:anchorId="49EB9595" wp14:editId="28B00D9A">
            <wp:simplePos x="0" y="0"/>
            <wp:positionH relativeFrom="margin">
              <wp:align>center</wp:align>
            </wp:positionH>
            <wp:positionV relativeFrom="paragraph">
              <wp:posOffset>261620</wp:posOffset>
            </wp:positionV>
            <wp:extent cx="3403600" cy="2426335"/>
            <wp:effectExtent l="0" t="0" r="635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0-03-05 15_09_58-Sacha.pdf.png"/>
                    <pic:cNvPicPr/>
                  </pic:nvPicPr>
                  <pic:blipFill>
                    <a:blip r:embed="rId14">
                      <a:extLst>
                        <a:ext uri="{28A0092B-C50C-407E-A947-70E740481C1C}">
                          <a14:useLocalDpi xmlns:a14="http://schemas.microsoft.com/office/drawing/2010/main" val="0"/>
                        </a:ext>
                      </a:extLst>
                    </a:blip>
                    <a:stretch>
                      <a:fillRect/>
                    </a:stretch>
                  </pic:blipFill>
                  <pic:spPr>
                    <a:xfrm>
                      <a:off x="0" y="0"/>
                      <a:ext cx="3403600" cy="2426335"/>
                    </a:xfrm>
                    <a:prstGeom prst="rect">
                      <a:avLst/>
                    </a:prstGeom>
                  </pic:spPr>
                </pic:pic>
              </a:graphicData>
            </a:graphic>
            <wp14:sizeRelH relativeFrom="margin">
              <wp14:pctWidth>0</wp14:pctWidth>
            </wp14:sizeRelH>
            <wp14:sizeRelV relativeFrom="margin">
              <wp14:pctHeight>0</wp14:pctHeight>
            </wp14:sizeRelV>
          </wp:anchor>
        </w:drawing>
      </w:r>
    </w:p>
    <w:p w14:paraId="61C2BC47" w14:textId="7AC85354" w:rsidR="00B050C3" w:rsidRPr="007944F6" w:rsidRDefault="008D1A15" w:rsidP="00B050C3">
      <w:pPr>
        <w:pStyle w:val="berschrift1"/>
        <w:rPr>
          <w:lang w:val="en-AU"/>
        </w:rPr>
      </w:pPr>
      <w:bookmarkStart w:id="1" w:name="_Toc34728592"/>
      <w:r w:rsidRPr="007944F6">
        <w:rPr>
          <w:lang w:val="en-AU"/>
        </w:rPr>
        <w:lastRenderedPageBreak/>
        <w:t>Use Case</w:t>
      </w:r>
      <w:bookmarkEnd w:id="1"/>
    </w:p>
    <w:p w14:paraId="7231AA75" w14:textId="77777777" w:rsidR="00B050C3" w:rsidRPr="007944F6" w:rsidRDefault="00B050C3" w:rsidP="00B050C3">
      <w:pPr>
        <w:rPr>
          <w:lang w:val="en-AU"/>
        </w:rPr>
      </w:pPr>
    </w:p>
    <w:p w14:paraId="23D1FEE5" w14:textId="1F60DB1D" w:rsidR="008D1A15" w:rsidRPr="007944F6" w:rsidRDefault="008A212E" w:rsidP="008D1A15">
      <w:pPr>
        <w:pStyle w:val="berschrift2"/>
        <w:rPr>
          <w:lang w:val="en-AU"/>
        </w:rPr>
      </w:pPr>
      <w:bookmarkStart w:id="2" w:name="_Toc34728593"/>
      <w:r w:rsidRPr="00F52543">
        <w:rPr>
          <w:noProof/>
          <w:lang w:eastAsia="de-CH"/>
        </w:rPr>
        <w:drawing>
          <wp:anchor distT="0" distB="0" distL="114300" distR="114300" simplePos="0" relativeHeight="251578880" behindDoc="0" locked="0" layoutInCell="1" allowOverlap="1" wp14:anchorId="176C3E70" wp14:editId="36F3BEE6">
            <wp:simplePos x="0" y="0"/>
            <wp:positionH relativeFrom="margin">
              <wp:align>right</wp:align>
            </wp:positionH>
            <wp:positionV relativeFrom="paragraph">
              <wp:posOffset>349741</wp:posOffset>
            </wp:positionV>
            <wp:extent cx="5760720" cy="4140835"/>
            <wp:effectExtent l="0" t="0" r="0" b="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20-03-05 15_15_55-Sacha (1).pdf.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4140835"/>
                    </a:xfrm>
                    <a:prstGeom prst="rect">
                      <a:avLst/>
                    </a:prstGeom>
                  </pic:spPr>
                </pic:pic>
              </a:graphicData>
            </a:graphic>
          </wp:anchor>
        </w:drawing>
      </w:r>
      <w:r w:rsidR="008D1A15" w:rsidRPr="007944F6">
        <w:rPr>
          <w:lang w:val="en-AU"/>
        </w:rPr>
        <w:t>Use Case UML</w:t>
      </w:r>
      <w:bookmarkEnd w:id="2"/>
    </w:p>
    <w:p w14:paraId="155C73DE" w14:textId="66323A96" w:rsidR="00BE5161" w:rsidRPr="00F52543" w:rsidRDefault="008A212E" w:rsidP="00883E27">
      <w:pPr>
        <w:pStyle w:val="berschrift2"/>
      </w:pPr>
      <w:bookmarkStart w:id="3" w:name="_Toc34728594"/>
      <w:r w:rsidRPr="00F52543">
        <w:t>Use Case Beschreibung</w:t>
      </w:r>
      <w:bookmarkEnd w:id="3"/>
    </w:p>
    <w:p w14:paraId="6655EB44" w14:textId="77777777" w:rsidR="00ED2A96" w:rsidRPr="00F52543" w:rsidRDefault="00ED2A96"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127651" w:rsidRPr="00F52543" w14:paraId="741DA50C" w14:textId="77777777" w:rsidTr="00FA4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7F6752B7"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39DD2693" w14:textId="431EC50D" w:rsidR="00127651" w:rsidRPr="00F52543" w:rsidRDefault="00127651" w:rsidP="00FA43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1, Stationen suchen</w:t>
            </w:r>
          </w:p>
        </w:tc>
      </w:tr>
      <w:tr w:rsidR="00127651" w:rsidRPr="00F52543" w14:paraId="633F3BF9"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051C0C9"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4B5DA993" w14:textId="30DC295B" w:rsidR="00127651" w:rsidRPr="00F52543" w:rsidRDefault="00127651"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kann alle Stationen im Programm suchen, diese werden ihm dann </w:t>
            </w:r>
            <w:r w:rsidR="00CF4C93" w:rsidRPr="00F52543">
              <w:rPr>
                <w:rFonts w:cstheme="minorHAnsi"/>
              </w:rPr>
              <w:t xml:space="preserve">vorgeschlagen und </w:t>
            </w:r>
            <w:r w:rsidRPr="00F52543">
              <w:rPr>
                <w:rFonts w:cstheme="minorHAnsi"/>
              </w:rPr>
              <w:t>angezeigt.</w:t>
            </w:r>
          </w:p>
        </w:tc>
      </w:tr>
      <w:tr w:rsidR="00127651" w:rsidRPr="00F52543" w14:paraId="3E8D1F08"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0BECBBEB"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13F1CE89" w14:textId="77777777" w:rsidR="00127651" w:rsidRPr="00F52543" w:rsidRDefault="00127651"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127651" w:rsidRPr="00F52543" w14:paraId="4E2E6F24"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6EC57C3"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73EFB638" w14:textId="0E6E4458" w:rsidR="00127651" w:rsidRPr="00F52543" w:rsidRDefault="00127651"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w:t>
            </w:r>
            <w:r w:rsidR="00F71F09" w:rsidRPr="00F52543">
              <w:rPr>
                <w:rFonts w:cstheme="minorHAnsi"/>
              </w:rPr>
              <w:t xml:space="preserve">alle Stationen die im System erfasst sind einfach suchen können, damit er diese nicht auswendig </w:t>
            </w:r>
            <w:r w:rsidR="0004271B" w:rsidRPr="00F52543">
              <w:rPr>
                <w:rFonts w:cstheme="minorHAnsi"/>
              </w:rPr>
              <w:t>lernen mus</w:t>
            </w:r>
            <w:r w:rsidR="005B3527" w:rsidRPr="00F52543">
              <w:rPr>
                <w:rFonts w:cstheme="minorHAnsi"/>
              </w:rPr>
              <w:t>s.</w:t>
            </w:r>
          </w:p>
        </w:tc>
      </w:tr>
      <w:tr w:rsidR="00127651" w:rsidRPr="00F52543" w14:paraId="064203D2"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666A8806"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1FF1471E" w14:textId="4A4FFF75" w:rsidR="00127651" w:rsidRPr="00F52543" w:rsidRDefault="00127651"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w:t>
            </w:r>
            <w:r w:rsidR="004B6ED3" w:rsidRPr="00F52543">
              <w:rPr>
                <w:rFonts w:cstheme="minorHAnsi"/>
              </w:rPr>
              <w:t>hat einen Teil de</w:t>
            </w:r>
            <w:r w:rsidR="00DA56B9" w:rsidRPr="00F52543">
              <w:rPr>
                <w:rFonts w:cstheme="minorHAnsi"/>
              </w:rPr>
              <w:t xml:space="preserve">s Namens der Station eingegeben, </w:t>
            </w:r>
            <w:r w:rsidR="00B9237E" w:rsidRPr="00F52543">
              <w:rPr>
                <w:rFonts w:cstheme="minorHAnsi"/>
              </w:rPr>
              <w:t>ins vorgesehene Feld eingegeben und den Such-Button betätigt.</w:t>
            </w:r>
          </w:p>
        </w:tc>
      </w:tr>
      <w:tr w:rsidR="00127651" w:rsidRPr="00F52543" w14:paraId="3E8B078E"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99526D"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6DFBEFD8" w14:textId="77777777" w:rsidR="00127651" w:rsidRPr="00F52543" w:rsidRDefault="00127651" w:rsidP="00FA4310">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752D1FE9" w14:textId="24D6DFB1" w:rsidR="00127651" w:rsidRPr="00F52543" w:rsidRDefault="00127651" w:rsidP="00FA4310">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973369" w:rsidRPr="00F52543">
              <w:rPr>
                <w:rFonts w:cstheme="minorHAnsi"/>
              </w:rPr>
              <w:t>Stationen</w:t>
            </w:r>
            <w:r w:rsidRPr="00F52543">
              <w:rPr>
                <w:rFonts w:cstheme="minorHAnsi"/>
              </w:rPr>
              <w:t xml:space="preserve"> wechseln.</w:t>
            </w:r>
          </w:p>
          <w:p w14:paraId="5F2E23F4" w14:textId="5CA7410D" w:rsidR="001D1B92" w:rsidRPr="00F52543" w:rsidRDefault="001D1B92" w:rsidP="001D1B92">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Den Anfang oder ganzen Namen der zu suchenden Station im dafür gesehenen Feld eingeben.</w:t>
            </w:r>
          </w:p>
          <w:p w14:paraId="082640A7" w14:textId="2CCFA938" w:rsidR="00127651" w:rsidRPr="00F52543" w:rsidRDefault="0023598A" w:rsidP="00FA4310">
            <w:pPr>
              <w:pStyle w:val="Listenabsatz"/>
              <w:numPr>
                <w:ilvl w:val="0"/>
                <w:numId w:val="1"/>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Button Suchen klicken.</w:t>
            </w:r>
          </w:p>
        </w:tc>
      </w:tr>
      <w:tr w:rsidR="00127651" w:rsidRPr="00F52543" w14:paraId="592C1A9E"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76ADB7F6" w14:textId="77777777" w:rsidR="00127651" w:rsidRPr="00F52543" w:rsidRDefault="00127651" w:rsidP="00FA4310">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01774F5C" w14:textId="76FB743B" w:rsidR="00127651" w:rsidRPr="00F52543" w:rsidRDefault="00147836"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Alle Stationen die mit dem eingegebenen Text beginnen werden angezeigt.</w:t>
            </w:r>
          </w:p>
        </w:tc>
      </w:tr>
    </w:tbl>
    <w:p w14:paraId="072BC013" w14:textId="0FF771D1" w:rsidR="00127651" w:rsidRPr="00F52543" w:rsidRDefault="00127651"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8A212E" w:rsidRPr="00F52543" w14:paraId="2AA648B8" w14:textId="77777777" w:rsidTr="008714E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Borders>
              <w:bottom w:val="none" w:sz="0" w:space="0" w:color="auto"/>
              <w:right w:val="none" w:sz="0" w:space="0" w:color="auto"/>
            </w:tcBorders>
            <w:shd w:val="clear" w:color="auto" w:fill="D9D9D9" w:themeFill="background1" w:themeFillShade="D9"/>
          </w:tcPr>
          <w:p w14:paraId="792FA849" w14:textId="612B58C5" w:rsidR="008A212E" w:rsidRPr="00F52543" w:rsidRDefault="008A212E" w:rsidP="008714ED">
            <w:pPr>
              <w:jc w:val="left"/>
              <w:rPr>
                <w:rFonts w:asciiTheme="minorHAnsi" w:hAnsiTheme="minorHAnsi" w:cstheme="minorHAnsi"/>
                <w:i w:val="0"/>
              </w:rPr>
            </w:pPr>
            <w:r w:rsidRPr="00F52543">
              <w:rPr>
                <w:rFonts w:asciiTheme="minorHAnsi" w:hAnsiTheme="minorHAnsi" w:cstheme="minorHAnsi"/>
                <w:i w:val="0"/>
              </w:rPr>
              <w:t>Use Case</w:t>
            </w:r>
          </w:p>
        </w:tc>
        <w:tc>
          <w:tcPr>
            <w:tcW w:w="7082" w:type="dxa"/>
            <w:tcBorders>
              <w:bottom w:val="none" w:sz="0" w:space="0" w:color="auto"/>
            </w:tcBorders>
            <w:shd w:val="clear" w:color="auto" w:fill="D9D9D9" w:themeFill="background1" w:themeFillShade="D9"/>
          </w:tcPr>
          <w:p w14:paraId="3457E2D8" w14:textId="3C000DE9" w:rsidR="008A212E" w:rsidRPr="00F52543" w:rsidRDefault="008714ED" w:rsidP="008714ED">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2</w:t>
            </w:r>
            <w:r w:rsidR="008A212E" w:rsidRPr="00F52543">
              <w:rPr>
                <w:rFonts w:asciiTheme="minorHAnsi" w:hAnsiTheme="minorHAnsi" w:cstheme="minorHAnsi"/>
                <w:i w:val="0"/>
              </w:rPr>
              <w:t>, Verbindungen sehen</w:t>
            </w:r>
          </w:p>
        </w:tc>
      </w:tr>
      <w:tr w:rsidR="008A212E" w:rsidRPr="00F52543" w14:paraId="00AF7531" w14:textId="77777777" w:rsidTr="0087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484082ED" w14:textId="4B425E75"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DEB8DE5" w14:textId="0AE6BE21" w:rsidR="008A212E" w:rsidRPr="00F52543" w:rsidRDefault="008714ED"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möchte Verbindungen zwischen verschiedenen Orten</w:t>
            </w:r>
            <w:r w:rsidR="002B6B8E" w:rsidRPr="00F52543">
              <w:rPr>
                <w:rFonts w:cstheme="minorHAnsi"/>
              </w:rPr>
              <w:t xml:space="preserve"> sehen</w:t>
            </w:r>
            <w:r w:rsidRPr="00F52543">
              <w:rPr>
                <w:rFonts w:cstheme="minorHAnsi"/>
              </w:rPr>
              <w:t>, damit dieser weiss, wann er zur Station muss.</w:t>
            </w:r>
          </w:p>
        </w:tc>
      </w:tr>
      <w:tr w:rsidR="008A212E" w:rsidRPr="00F52543" w14:paraId="259C39A8" w14:textId="77777777" w:rsidTr="008714ED">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662F9AF6" w14:textId="12B038A0"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lastRenderedPageBreak/>
              <w:t>Akteur</w:t>
            </w:r>
          </w:p>
        </w:tc>
        <w:tc>
          <w:tcPr>
            <w:tcW w:w="7082" w:type="dxa"/>
          </w:tcPr>
          <w:p w14:paraId="4B58B81E" w14:textId="66DEE55B" w:rsidR="008A212E" w:rsidRPr="00F52543" w:rsidRDefault="008714ED"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8A212E" w:rsidRPr="00F52543" w14:paraId="288E1F6C" w14:textId="77777777" w:rsidTr="0087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755CA4F0" w14:textId="30E6A358"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7E309341" w14:textId="1218F27B" w:rsidR="008A212E" w:rsidRPr="00F52543" w:rsidRDefault="008714ED" w:rsidP="008714ED">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möchte Verbindungen zu verschiedenen Zeiten sehen. </w:t>
            </w:r>
          </w:p>
        </w:tc>
      </w:tr>
      <w:tr w:rsidR="008A212E" w:rsidRPr="00F52543" w14:paraId="52CA171F" w14:textId="77777777" w:rsidTr="008714ED">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6F5840FB" w14:textId="7402AFE4"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7C1D9B7" w14:textId="19A94771" w:rsidR="008A212E" w:rsidRPr="00F52543" w:rsidRDefault="008714ED"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Benutzer hat eine Start- und Zielstation in die entsprechenden Felder eingegeben und den Such-Button betätigt.</w:t>
            </w:r>
          </w:p>
        </w:tc>
      </w:tr>
      <w:tr w:rsidR="008A212E" w:rsidRPr="00F52543" w14:paraId="7D5C48D8" w14:textId="77777777" w:rsidTr="008714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2DE5F1B4" w14:textId="7B2F00AC"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3ACBD469" w14:textId="47E6BE07" w:rsidR="00F93D83" w:rsidRPr="00F52543" w:rsidRDefault="00F93D83"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r w:rsidR="00A41387" w:rsidRPr="00F52543">
              <w:rPr>
                <w:rFonts w:cstheme="minorHAnsi"/>
              </w:rPr>
              <w:t>.</w:t>
            </w:r>
          </w:p>
          <w:p w14:paraId="56DC0694" w14:textId="77777777" w:rsidR="008A212E" w:rsidRPr="00F52543" w:rsidRDefault="00F93D83"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Über das Menü zum Tab Verbindungen wechseln</w:t>
            </w:r>
            <w:r w:rsidR="007A6573" w:rsidRPr="00F52543">
              <w:rPr>
                <w:rFonts w:cstheme="minorHAnsi"/>
              </w:rPr>
              <w:t>.</w:t>
            </w:r>
          </w:p>
          <w:p w14:paraId="25010150" w14:textId="1BDB99DE" w:rsidR="00C943B9" w:rsidRPr="00F52543" w:rsidRDefault="00C943B9"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w:t>
            </w:r>
            <w:r w:rsidR="00EB4DD4" w:rsidRPr="00F52543">
              <w:rPr>
                <w:rFonts w:cstheme="minorHAnsi"/>
              </w:rPr>
              <w:t>ine</w:t>
            </w:r>
            <w:r w:rsidRPr="00F52543">
              <w:rPr>
                <w:rFonts w:cstheme="minorHAnsi"/>
              </w:rPr>
              <w:t xml:space="preserve"> Start- und Zielstation in die vorgegebenen Felder eingeben.</w:t>
            </w:r>
          </w:p>
          <w:p w14:paraId="69766061" w14:textId="58E0422A" w:rsidR="00C943B9" w:rsidRPr="00F52543" w:rsidRDefault="00C943B9" w:rsidP="00E025F4">
            <w:pPr>
              <w:pStyle w:val="Listenabsatz"/>
              <w:numPr>
                <w:ilvl w:val="0"/>
                <w:numId w:val="3"/>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Such-Button betätigen.</w:t>
            </w:r>
          </w:p>
        </w:tc>
      </w:tr>
      <w:tr w:rsidR="008A212E" w:rsidRPr="00F52543" w14:paraId="12254C3F" w14:textId="77777777" w:rsidTr="008714ED">
        <w:tc>
          <w:tcPr>
            <w:cnfStyle w:val="001000000000" w:firstRow="0" w:lastRow="0" w:firstColumn="1" w:lastColumn="0" w:oddVBand="0" w:evenVBand="0" w:oddHBand="0" w:evenHBand="0" w:firstRowFirstColumn="0" w:firstRowLastColumn="0" w:lastRowFirstColumn="0" w:lastRowLastColumn="0"/>
            <w:tcW w:w="1980" w:type="dxa"/>
            <w:tcBorders>
              <w:right w:val="none" w:sz="0" w:space="0" w:color="auto"/>
            </w:tcBorders>
          </w:tcPr>
          <w:p w14:paraId="50CB4F7A" w14:textId="6060B212" w:rsidR="008A212E" w:rsidRPr="00F52543" w:rsidRDefault="008714ED" w:rsidP="008714ED">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22B4EE43" w14:textId="4712D094" w:rsidR="008A212E" w:rsidRPr="00F52543" w:rsidRDefault="002B6B8E" w:rsidP="008714ED">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Die</w:t>
            </w:r>
            <w:r w:rsidR="00F7459D" w:rsidRPr="00F52543">
              <w:rPr>
                <w:rFonts w:cstheme="minorHAnsi"/>
              </w:rPr>
              <w:t xml:space="preserve"> nächsten Verbindungen zwischen den eingegebenen Stationen werden angezeigt.</w:t>
            </w:r>
          </w:p>
        </w:tc>
      </w:tr>
    </w:tbl>
    <w:p w14:paraId="0C4F8D31" w14:textId="207E951B" w:rsidR="008A212E" w:rsidRPr="00F52543" w:rsidRDefault="008A212E" w:rsidP="008A212E"/>
    <w:tbl>
      <w:tblPr>
        <w:tblStyle w:val="EinfacheTabelle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0"/>
        <w:gridCol w:w="7082"/>
      </w:tblGrid>
      <w:tr w:rsidR="007E4602" w:rsidRPr="00F52543" w14:paraId="7AF7D4D8" w14:textId="77777777" w:rsidTr="00FA43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shd w:val="clear" w:color="auto" w:fill="D9D9D9" w:themeFill="background1" w:themeFillShade="D9"/>
          </w:tcPr>
          <w:p w14:paraId="65B44736"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Use Case</w:t>
            </w:r>
          </w:p>
        </w:tc>
        <w:tc>
          <w:tcPr>
            <w:tcW w:w="7082" w:type="dxa"/>
            <w:shd w:val="clear" w:color="auto" w:fill="D9D9D9" w:themeFill="background1" w:themeFillShade="D9"/>
          </w:tcPr>
          <w:p w14:paraId="501CC67F" w14:textId="490CB52F" w:rsidR="007E4602" w:rsidRPr="00F52543" w:rsidRDefault="007E4602" w:rsidP="00FA4310">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val="0"/>
              </w:rPr>
            </w:pPr>
            <w:r w:rsidRPr="00F52543">
              <w:rPr>
                <w:rFonts w:asciiTheme="minorHAnsi" w:hAnsiTheme="minorHAnsi" w:cstheme="minorHAnsi"/>
                <w:i w:val="0"/>
              </w:rPr>
              <w:t>3, Abfahrtstafel anzeigen</w:t>
            </w:r>
          </w:p>
        </w:tc>
      </w:tr>
      <w:tr w:rsidR="007E4602" w:rsidRPr="00F52543" w14:paraId="50F0D888"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10AD5317"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Beschreibung</w:t>
            </w:r>
          </w:p>
        </w:tc>
        <w:tc>
          <w:tcPr>
            <w:tcW w:w="7082" w:type="dxa"/>
          </w:tcPr>
          <w:p w14:paraId="64594D21" w14:textId="3231CA2C" w:rsidR="007E4602" w:rsidRPr="00F52543" w:rsidRDefault="007E4602"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Der ÖV-Benutzer kann nach einer beliebigen Station suchen, von dieser aus werden dann die nächsten Verbindung</w:t>
            </w:r>
            <w:r w:rsidR="009830E3" w:rsidRPr="00F52543">
              <w:rPr>
                <w:rFonts w:cstheme="minorHAnsi"/>
              </w:rPr>
              <w:t>en</w:t>
            </w:r>
            <w:r w:rsidRPr="00F52543">
              <w:rPr>
                <w:rFonts w:cstheme="minorHAnsi"/>
              </w:rPr>
              <w:t xml:space="preserve"> überallhin</w:t>
            </w:r>
            <w:r w:rsidR="009E22B5" w:rsidRPr="00F52543">
              <w:rPr>
                <w:rFonts w:cstheme="minorHAnsi"/>
              </w:rPr>
              <w:t xml:space="preserve"> angezeigt.</w:t>
            </w:r>
          </w:p>
        </w:tc>
      </w:tr>
      <w:tr w:rsidR="007E4602" w:rsidRPr="00F52543" w14:paraId="12C91912"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42AFC8AD"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Akteur</w:t>
            </w:r>
          </w:p>
        </w:tc>
        <w:tc>
          <w:tcPr>
            <w:tcW w:w="7082" w:type="dxa"/>
          </w:tcPr>
          <w:p w14:paraId="6CB26492" w14:textId="77777777" w:rsidR="007E4602" w:rsidRPr="00F52543" w:rsidRDefault="007E4602"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Der ÖV-Benutzer</w:t>
            </w:r>
          </w:p>
        </w:tc>
      </w:tr>
      <w:tr w:rsidR="007E4602" w:rsidRPr="00F52543" w14:paraId="45FE5376"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7D38DE6"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Auslöser</w:t>
            </w:r>
          </w:p>
        </w:tc>
        <w:tc>
          <w:tcPr>
            <w:tcW w:w="7082" w:type="dxa"/>
          </w:tcPr>
          <w:p w14:paraId="19F7798A" w14:textId="00A93449" w:rsidR="007E4602" w:rsidRPr="00F52543" w:rsidRDefault="007E4602" w:rsidP="00FA4310">
            <w:p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Der ÖV-Benutzer </w:t>
            </w:r>
            <w:r w:rsidR="003E00F8" w:rsidRPr="00F52543">
              <w:rPr>
                <w:rFonts w:cstheme="minorHAnsi"/>
              </w:rPr>
              <w:t>alle Verbindungen die von der eingegebenen Station ausgehen sehen.</w:t>
            </w:r>
          </w:p>
        </w:tc>
      </w:tr>
      <w:tr w:rsidR="007E4602" w:rsidRPr="00F52543" w14:paraId="0FDDA422"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48D4B5C6"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Vorbedingungen</w:t>
            </w:r>
          </w:p>
        </w:tc>
        <w:tc>
          <w:tcPr>
            <w:tcW w:w="7082" w:type="dxa"/>
          </w:tcPr>
          <w:p w14:paraId="234E59F4" w14:textId="2856946C" w:rsidR="007E4602" w:rsidRPr="00F52543" w:rsidRDefault="007E4602"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 xml:space="preserve">Der Benutzer hat eine </w:t>
            </w:r>
            <w:r w:rsidR="00CF7A2B" w:rsidRPr="00F52543">
              <w:rPr>
                <w:rFonts w:cstheme="minorHAnsi"/>
              </w:rPr>
              <w:t>Station ins vorgesehene Feld eingegeben und den Such-Button angeklickt.</w:t>
            </w:r>
          </w:p>
        </w:tc>
      </w:tr>
      <w:tr w:rsidR="007E4602" w:rsidRPr="00F52543" w14:paraId="665FB2E1" w14:textId="77777777" w:rsidTr="00FA43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4EE728F"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Ablauf</w:t>
            </w:r>
          </w:p>
        </w:tc>
        <w:tc>
          <w:tcPr>
            <w:tcW w:w="7082" w:type="dxa"/>
          </w:tcPr>
          <w:p w14:paraId="0AADB95C" w14:textId="77777777"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Die TransportApplication öffnen.</w:t>
            </w:r>
          </w:p>
          <w:p w14:paraId="45ACB6FE" w14:textId="603DE2FA" w:rsidR="007E4602" w:rsidRPr="00F52543" w:rsidRDefault="007E4602" w:rsidP="007E460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 xml:space="preserve">Über das Menü zum Tab </w:t>
            </w:r>
            <w:r w:rsidR="005A777A" w:rsidRPr="00F52543">
              <w:rPr>
                <w:rFonts w:cstheme="minorHAnsi"/>
              </w:rPr>
              <w:t>Abfahrtstafel</w:t>
            </w:r>
            <w:r w:rsidRPr="00F52543">
              <w:rPr>
                <w:rFonts w:cstheme="minorHAnsi"/>
              </w:rPr>
              <w:t xml:space="preserve"> wechseln.</w:t>
            </w:r>
          </w:p>
          <w:p w14:paraId="1DF9DB02" w14:textId="77777777" w:rsidR="007E460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Eine Station in das entsprechende Feld eingeben.</w:t>
            </w:r>
          </w:p>
          <w:p w14:paraId="0D112907" w14:textId="428080AB" w:rsidR="00411222" w:rsidRPr="00F52543" w:rsidRDefault="00411222" w:rsidP="00411222">
            <w:pPr>
              <w:pStyle w:val="Listenabsatz"/>
              <w:numPr>
                <w:ilvl w:val="0"/>
                <w:numId w:val="2"/>
              </w:numPr>
              <w:cnfStyle w:val="000000100000" w:firstRow="0" w:lastRow="0" w:firstColumn="0" w:lastColumn="0" w:oddVBand="0" w:evenVBand="0" w:oddHBand="1" w:evenHBand="0" w:firstRowFirstColumn="0" w:firstRowLastColumn="0" w:lastRowFirstColumn="0" w:lastRowLastColumn="0"/>
              <w:rPr>
                <w:rFonts w:cstheme="minorHAnsi"/>
              </w:rPr>
            </w:pPr>
            <w:r w:rsidRPr="00F52543">
              <w:rPr>
                <w:rFonts w:cstheme="minorHAnsi"/>
              </w:rPr>
              <w:t>Auf den Such-Button drücken.</w:t>
            </w:r>
          </w:p>
        </w:tc>
      </w:tr>
      <w:tr w:rsidR="007E4602" w:rsidRPr="00F52543" w14:paraId="303C5236" w14:textId="77777777" w:rsidTr="00FA4310">
        <w:tc>
          <w:tcPr>
            <w:cnfStyle w:val="001000000000" w:firstRow="0" w:lastRow="0" w:firstColumn="1" w:lastColumn="0" w:oddVBand="0" w:evenVBand="0" w:oddHBand="0" w:evenHBand="0" w:firstRowFirstColumn="0" w:firstRowLastColumn="0" w:lastRowFirstColumn="0" w:lastRowLastColumn="0"/>
            <w:tcW w:w="1980" w:type="dxa"/>
          </w:tcPr>
          <w:p w14:paraId="005E4A91" w14:textId="77777777" w:rsidR="007E4602" w:rsidRPr="00F52543" w:rsidRDefault="007E4602" w:rsidP="00FA4310">
            <w:pPr>
              <w:jc w:val="left"/>
              <w:rPr>
                <w:rFonts w:asciiTheme="minorHAnsi" w:hAnsiTheme="minorHAnsi" w:cstheme="minorHAnsi"/>
                <w:i w:val="0"/>
              </w:rPr>
            </w:pPr>
            <w:r w:rsidRPr="00F52543">
              <w:rPr>
                <w:rFonts w:asciiTheme="minorHAnsi" w:hAnsiTheme="minorHAnsi" w:cstheme="minorHAnsi"/>
                <w:i w:val="0"/>
              </w:rPr>
              <w:t>Ergebnis</w:t>
            </w:r>
          </w:p>
        </w:tc>
        <w:tc>
          <w:tcPr>
            <w:tcW w:w="7082" w:type="dxa"/>
          </w:tcPr>
          <w:p w14:paraId="3C5F5493" w14:textId="416EDEB3" w:rsidR="007E4602" w:rsidRPr="00F52543" w:rsidRDefault="00554FC5" w:rsidP="00FA4310">
            <w:pPr>
              <w:cnfStyle w:val="000000000000" w:firstRow="0" w:lastRow="0" w:firstColumn="0" w:lastColumn="0" w:oddVBand="0" w:evenVBand="0" w:oddHBand="0" w:evenHBand="0" w:firstRowFirstColumn="0" w:firstRowLastColumn="0" w:lastRowFirstColumn="0" w:lastRowLastColumn="0"/>
              <w:rPr>
                <w:rFonts w:cstheme="minorHAnsi"/>
              </w:rPr>
            </w:pPr>
            <w:r w:rsidRPr="00F52543">
              <w:rPr>
                <w:rFonts w:cstheme="minorHAnsi"/>
              </w:rPr>
              <w:t>D</w:t>
            </w:r>
            <w:r w:rsidR="00824779" w:rsidRPr="00F52543">
              <w:rPr>
                <w:rFonts w:cstheme="minorHAnsi"/>
              </w:rPr>
              <w:t>ie nächsten</w:t>
            </w:r>
            <w:r w:rsidR="00685C7E" w:rsidRPr="00F52543">
              <w:rPr>
                <w:rFonts w:cstheme="minorHAnsi"/>
              </w:rPr>
              <w:t xml:space="preserve"> Verbindungen die von dieser Station ausgehen werden angezeigt.</w:t>
            </w:r>
          </w:p>
        </w:tc>
      </w:tr>
    </w:tbl>
    <w:p w14:paraId="75D536D2" w14:textId="45BDAFCD" w:rsidR="007E4602" w:rsidRPr="00F52543" w:rsidRDefault="007E4602" w:rsidP="008A212E"/>
    <w:p w14:paraId="2FCB46B5" w14:textId="28AE86A5" w:rsidR="001525C2" w:rsidRPr="00F52543" w:rsidRDefault="00F95E54" w:rsidP="001525C2">
      <w:pPr>
        <w:pStyle w:val="berschrift1"/>
      </w:pPr>
      <w:bookmarkStart w:id="4" w:name="_Toc34728595"/>
      <w:r w:rsidRPr="00F52543">
        <w:lastRenderedPageBreak/>
        <w:t>Aktivitäten-Diagramme</w:t>
      </w:r>
      <w:bookmarkEnd w:id="4"/>
    </w:p>
    <w:p w14:paraId="60B4F17D" w14:textId="3DC1CD09" w:rsidR="007944F6" w:rsidRDefault="007944F6">
      <w:r>
        <w:rPr>
          <w:noProof/>
        </w:rPr>
        <mc:AlternateContent>
          <mc:Choice Requires="wps">
            <w:drawing>
              <wp:anchor distT="45720" distB="45720" distL="114300" distR="114300" simplePos="0" relativeHeight="251737600" behindDoc="0" locked="0" layoutInCell="1" allowOverlap="1" wp14:anchorId="4F532790" wp14:editId="7F07BBA4">
                <wp:simplePos x="0" y="0"/>
                <wp:positionH relativeFrom="margin">
                  <wp:posOffset>3944620</wp:posOffset>
                </wp:positionH>
                <wp:positionV relativeFrom="paragraph">
                  <wp:posOffset>203835</wp:posOffset>
                </wp:positionV>
                <wp:extent cx="1792605" cy="4598670"/>
                <wp:effectExtent l="0" t="0" r="17145"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598670"/>
                        </a:xfrm>
                        <a:prstGeom prst="rect">
                          <a:avLst/>
                        </a:prstGeom>
                        <a:solidFill>
                          <a:srgbClr val="FFFFFF"/>
                        </a:solidFill>
                        <a:ln w="9525">
                          <a:solidFill>
                            <a:schemeClr val="bg1"/>
                          </a:solidFill>
                          <a:miter lim="800000"/>
                          <a:headEnd/>
                          <a:tailEnd/>
                        </a:ln>
                      </wps:spPr>
                      <wps:txbx>
                        <w:txbxContent>
                          <w:p w14:paraId="1529A9B4" w14:textId="525BBCA0" w:rsidR="007944F6" w:rsidRDefault="007944F6">
                            <w:pPr>
                              <w:rPr>
                                <w:b/>
                              </w:rPr>
                            </w:pPr>
                            <w:r w:rsidRPr="007944F6">
                              <w:rPr>
                                <w:b/>
                              </w:rPr>
                              <w:t>Stationen suchen</w:t>
                            </w:r>
                          </w:p>
                          <w:p w14:paraId="246025A9" w14:textId="3D294F36" w:rsidR="007944F6" w:rsidRPr="007944F6" w:rsidRDefault="007944F6" w:rsidP="009110C4">
                            <w:pPr>
                              <w:jc w:val="both"/>
                            </w:pPr>
                            <w:r>
                              <w:t xml:space="preserve">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t>
                            </w:r>
                            <w:r w:rsidR="00C35962">
                              <w:t xml:space="preserve">wird geprüft, ob eine Station eingegeben wurde, falls das nicht der Fall ist wird eine Meldung ausgegeben. </w:t>
                            </w:r>
                            <w:r w:rsidR="00931C4F">
                              <w:t xml:space="preserve">Wenn es OK ist werden die Suchergebnisse geladen. Wenn </w:t>
                            </w:r>
                            <w:r>
                              <w:t>diese nicht vorhanden sind wird eine entsprechende Meldung ausgegeben.</w:t>
                            </w:r>
                            <w:r w:rsidR="00E51931">
                              <w:t xml:space="preserve"> Ansonsten kann man nun die Stationen sehen.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532790" id="_x0000_t202" coordsize="21600,21600" o:spt="202" path="m,l,21600r21600,l21600,xe">
                <v:stroke joinstyle="miter"/>
                <v:path gradientshapeok="t" o:connecttype="rect"/>
              </v:shapetype>
              <v:shape id="Textfeld 2" o:spid="_x0000_s1026" type="#_x0000_t202" style="position:absolute;margin-left:310.6pt;margin-top:16.05pt;width:141.15pt;height:362.1pt;z-index:251737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" strokecolor="white [3212]">
                <v:textbox>
                  <w:txbxContent>
                    <w:p w14:paraId="1529A9B4" w14:textId="525BBCA0" w:rsidR="007944F6" w:rsidRDefault="007944F6">
                      <w:pPr>
                        <w:rPr>
                          <w:b/>
                        </w:rPr>
                      </w:pPr>
                      <w:r w:rsidRPr="007944F6">
                        <w:rPr>
                          <w:b/>
                        </w:rPr>
                        <w:t>Stationen suchen</w:t>
                      </w:r>
                    </w:p>
                    <w:p w14:paraId="246025A9" w14:textId="3D294F36" w:rsidR="007944F6" w:rsidRPr="007944F6" w:rsidRDefault="007944F6" w:rsidP="009110C4">
                      <w:pPr>
                        <w:jc w:val="both"/>
                      </w:pPr>
                      <w:r>
                        <w:t xml:space="preserve">Das Aktivitäten-Diagramm zeigt welche Schritte abgearbeitet werden, wenn man nach einer Station sucht. Erst muss man die TransportApplication öffnen und zum Tab Stationen navigieren. Danach einen Teil oder die ganze Station ins Textfeld eingeben. Nach dem Betätigen des Such-Buttons </w:t>
                      </w:r>
                      <w:r w:rsidR="00C35962">
                        <w:t xml:space="preserve">wird geprüft, ob eine Station eingegeben wurde, falls das nicht der Fall ist wird eine Meldung ausgegeben. </w:t>
                      </w:r>
                      <w:r w:rsidR="00931C4F">
                        <w:t xml:space="preserve">Wenn es OK ist werden die Suchergebnisse geladen. Wenn </w:t>
                      </w:r>
                      <w:r>
                        <w:t>diese nicht vorhanden sind wird eine entsprechende Meldung ausgegeben.</w:t>
                      </w:r>
                      <w:r w:rsidR="00E51931">
                        <w:t xml:space="preserve"> Ansonsten kann man nun die Stationen sehen.</w:t>
                      </w:r>
                    </w:p>
                  </w:txbxContent>
                </v:textbox>
                <w10:wrap type="square" anchorx="margin"/>
              </v:shape>
            </w:pict>
          </mc:Fallback>
        </mc:AlternateContent>
      </w:r>
      <w:r w:rsidRPr="00F52543">
        <w:rPr>
          <w:noProof/>
          <w:lang w:eastAsia="de-CH"/>
        </w:rPr>
        <w:drawing>
          <wp:anchor distT="0" distB="0" distL="114300" distR="114300" simplePos="0" relativeHeight="251629056" behindDoc="0" locked="0" layoutInCell="1" allowOverlap="1" wp14:anchorId="55ECBC1E" wp14:editId="4BB34084">
            <wp:simplePos x="0" y="0"/>
            <wp:positionH relativeFrom="margin">
              <wp:align>left</wp:align>
            </wp:positionH>
            <wp:positionV relativeFrom="paragraph">
              <wp:posOffset>186738</wp:posOffset>
            </wp:positionV>
            <wp:extent cx="3964940" cy="6475095"/>
            <wp:effectExtent l="0" t="0" r="0" b="190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3-05 16_18_41-1StationenSuchen - draw.io.png"/>
                    <pic:cNvPicPr/>
                  </pic:nvPicPr>
                  <pic:blipFill>
                    <a:blip r:embed="rId16">
                      <a:extLst>
                        <a:ext uri="{28A0092B-C50C-407E-A947-70E740481C1C}">
                          <a14:useLocalDpi xmlns:a14="http://schemas.microsoft.com/office/drawing/2010/main" val="0"/>
                        </a:ext>
                      </a:extLst>
                    </a:blip>
                    <a:stretch>
                      <a:fillRect/>
                    </a:stretch>
                  </pic:blipFill>
                  <pic:spPr>
                    <a:xfrm>
                      <a:off x="0" y="0"/>
                      <a:ext cx="3964940" cy="6475095"/>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39CD5091" w14:textId="69FD1CDA" w:rsidR="001525C2" w:rsidRPr="00F52543" w:rsidRDefault="00187E09" w:rsidP="001525C2">
      <w:r>
        <w:rPr>
          <w:noProof/>
        </w:rPr>
        <w:lastRenderedPageBreak/>
        <mc:AlternateContent>
          <mc:Choice Requires="wps">
            <w:drawing>
              <wp:anchor distT="45720" distB="45720" distL="114300" distR="114300" simplePos="0" relativeHeight="251739648" behindDoc="0" locked="0" layoutInCell="1" allowOverlap="1" wp14:anchorId="32ECF497" wp14:editId="3B617E6C">
                <wp:simplePos x="0" y="0"/>
                <wp:positionH relativeFrom="margin">
                  <wp:align>right</wp:align>
                </wp:positionH>
                <wp:positionV relativeFrom="paragraph">
                  <wp:posOffset>0</wp:posOffset>
                </wp:positionV>
                <wp:extent cx="2017395" cy="5724525"/>
                <wp:effectExtent l="0" t="0" r="20955" b="2857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7395" cy="5724525"/>
                        </a:xfrm>
                        <a:prstGeom prst="rect">
                          <a:avLst/>
                        </a:prstGeom>
                        <a:solidFill>
                          <a:srgbClr val="FFFFFF"/>
                        </a:solidFill>
                        <a:ln w="9525">
                          <a:solidFill>
                            <a:schemeClr val="bg1"/>
                          </a:solidFill>
                          <a:miter lim="800000"/>
                          <a:headEnd/>
                          <a:tailEnd/>
                        </a:ln>
                      </wps:spPr>
                      <wps:txbx>
                        <w:txbxContent>
                          <w:p w14:paraId="24BFF8D6" w14:textId="01BF3FC9" w:rsidR="00187E09" w:rsidRDefault="00187E09" w:rsidP="00187E09">
                            <w:pPr>
                              <w:rPr>
                                <w:b/>
                              </w:rPr>
                            </w:pPr>
                            <w:r>
                              <w:rPr>
                                <w:b/>
                              </w:rPr>
                              <w:t>Verbindungen</w:t>
                            </w:r>
                            <w:r w:rsidRPr="007944F6">
                              <w:rPr>
                                <w:b/>
                              </w:rPr>
                              <w:t xml:space="preserve"> </w:t>
                            </w:r>
                            <w:r>
                              <w:rPr>
                                <w:b/>
                              </w:rPr>
                              <w:t>sehen</w:t>
                            </w:r>
                          </w:p>
                          <w:p w14:paraId="73B9DFC3" w14:textId="48AE6B2E" w:rsidR="00187E09" w:rsidRPr="007944F6" w:rsidRDefault="00187E09" w:rsidP="00187E09">
                            <w:pPr>
                              <w:jc w:val="both"/>
                            </w:pPr>
                            <w:r>
                              <w:t xml:space="preserve">Das Aktivitäten-Diagramm zeigt welche Schritte abgearbeitet werden, wenn man nach einer </w:t>
                            </w:r>
                            <w:r w:rsidR="00E51931">
                              <w:t>Verbindung</w:t>
                            </w:r>
                            <w:r>
                              <w:t xml:space="preserve"> sucht. Erst muss man die TransportApplication öffnen und zum Tab </w:t>
                            </w:r>
                            <w:r w:rsidR="00CF29F1">
                              <w:t>Verbindungen</w:t>
                            </w:r>
                            <w:r>
                              <w:t xml:space="preserve"> navigieren</w:t>
                            </w:r>
                            <w:r w:rsidR="00CF29F1">
                              <w:t xml:space="preserve"> (Diese sollte schon von Anfang an geöffnet sein).</w:t>
                            </w:r>
                            <w:r>
                              <w:t xml:space="preserve"> Danach einen</w:t>
                            </w:r>
                            <w:r w:rsidR="003C45CE">
                              <w:t xml:space="preserve"> Teil oder die ganze Station in</w:t>
                            </w:r>
                            <w:r>
                              <w:t xml:space="preserve"> </w:t>
                            </w:r>
                            <w:r w:rsidR="003C45CE">
                              <w:t xml:space="preserve">die Such-ComboBoxen </w:t>
                            </w:r>
                            <w:r>
                              <w:t xml:space="preserve">eingeben. Nach dem Betätigen des Such-Buttons wird geprüft, ob </w:t>
                            </w:r>
                            <w:r w:rsidR="00FF572D">
                              <w:t>beide</w:t>
                            </w:r>
                            <w:r>
                              <w:t xml:space="preserve"> Station</w:t>
                            </w:r>
                            <w:r w:rsidR="00FF572D">
                              <w:t>en</w:t>
                            </w:r>
                            <w:r>
                              <w:t xml:space="preserve"> eingegeben wurde</w:t>
                            </w:r>
                            <w:r w:rsidR="00AB1228">
                              <w:t>n</w:t>
                            </w:r>
                            <w:r>
                              <w:t>, falls das nicht der Fall ist wird eine Meldung ausgegeben.</w:t>
                            </w:r>
                            <w:r w:rsidR="00E34681">
                              <w:t xml:space="preserve"> Man kann auch nach einem gewünschten Datum und oder einer Uhrzeit suchen.</w:t>
                            </w:r>
                            <w:r>
                              <w:t xml:space="preserve"> Wenn </w:t>
                            </w:r>
                            <w:r w:rsidR="003B2F25">
                              <w:t>alle Eingaben OK sind,</w:t>
                            </w:r>
                            <w:r>
                              <w:t xml:space="preserve"> werden die Suchergebnisse geladen. Wenn diese nicht vorhanden sind wird eine entsprechende Meldung ausgegeben.</w:t>
                            </w:r>
                            <w:r w:rsidR="00220AAC">
                              <w:t xml:space="preserve">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F497" id="_x0000_s1027" type="#_x0000_t202" style="position:absolute;margin-left:107.65pt;margin-top:0;width:158.85pt;height:450.75pt;z-index:251739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" strokecolor="white [3212]">
                <v:textbox>
                  <w:txbxContent>
                    <w:p w14:paraId="24BFF8D6" w14:textId="01BF3FC9" w:rsidR="00187E09" w:rsidRDefault="00187E09" w:rsidP="00187E09">
                      <w:pPr>
                        <w:rPr>
                          <w:b/>
                        </w:rPr>
                      </w:pPr>
                      <w:r>
                        <w:rPr>
                          <w:b/>
                        </w:rPr>
                        <w:t>Verbindungen</w:t>
                      </w:r>
                      <w:r w:rsidRPr="007944F6">
                        <w:rPr>
                          <w:b/>
                        </w:rPr>
                        <w:t xml:space="preserve"> </w:t>
                      </w:r>
                      <w:r>
                        <w:rPr>
                          <w:b/>
                        </w:rPr>
                        <w:t>sehen</w:t>
                      </w:r>
                    </w:p>
                    <w:p w14:paraId="73B9DFC3" w14:textId="48AE6B2E" w:rsidR="00187E09" w:rsidRPr="007944F6" w:rsidRDefault="00187E09" w:rsidP="00187E09">
                      <w:pPr>
                        <w:jc w:val="both"/>
                      </w:pPr>
                      <w:r>
                        <w:t xml:space="preserve">Das Aktivitäten-Diagramm zeigt welche Schritte abgearbeitet werden, wenn man nach einer </w:t>
                      </w:r>
                      <w:r w:rsidR="00E51931">
                        <w:t>Verbindung</w:t>
                      </w:r>
                      <w:r>
                        <w:t xml:space="preserve"> sucht. Erst muss man die TransportApplication öffnen und zum Tab </w:t>
                      </w:r>
                      <w:r w:rsidR="00CF29F1">
                        <w:t>Verbindungen</w:t>
                      </w:r>
                      <w:r>
                        <w:t xml:space="preserve"> navigieren</w:t>
                      </w:r>
                      <w:r w:rsidR="00CF29F1">
                        <w:t xml:space="preserve"> (Diese sollte schon von Anfang an geöffnet sein).</w:t>
                      </w:r>
                      <w:r>
                        <w:t xml:space="preserve"> Danach einen</w:t>
                      </w:r>
                      <w:r w:rsidR="003C45CE">
                        <w:t xml:space="preserve"> Teil oder die ganze Station in</w:t>
                      </w:r>
                      <w:r>
                        <w:t xml:space="preserve"> </w:t>
                      </w:r>
                      <w:r w:rsidR="003C45CE">
                        <w:t xml:space="preserve">die Such-ComboBoxen </w:t>
                      </w:r>
                      <w:r>
                        <w:t xml:space="preserve">eingeben. Nach dem Betätigen des Such-Buttons wird geprüft, ob </w:t>
                      </w:r>
                      <w:r w:rsidR="00FF572D">
                        <w:t>beide</w:t>
                      </w:r>
                      <w:r>
                        <w:t xml:space="preserve"> Station</w:t>
                      </w:r>
                      <w:r w:rsidR="00FF572D">
                        <w:t>en</w:t>
                      </w:r>
                      <w:r>
                        <w:t xml:space="preserve"> eingegeben wurde</w:t>
                      </w:r>
                      <w:r w:rsidR="00AB1228">
                        <w:t>n</w:t>
                      </w:r>
                      <w:r>
                        <w:t>, falls das nicht der Fall ist wird eine Meldung ausgegeben.</w:t>
                      </w:r>
                      <w:r w:rsidR="00E34681">
                        <w:t xml:space="preserve"> Man kann auch nach einem gewünschten Datum und oder einer Uhrzeit suchen.</w:t>
                      </w:r>
                      <w:r>
                        <w:t xml:space="preserve"> Wenn </w:t>
                      </w:r>
                      <w:r w:rsidR="003B2F25">
                        <w:t>alle Eingaben OK sind,</w:t>
                      </w:r>
                      <w:r>
                        <w:t xml:space="preserve"> werden die Suchergebnisse geladen. Wenn diese nicht vorhanden sind wird eine entsprechende Meldung ausgegeben.</w:t>
                      </w:r>
                      <w:r w:rsidR="00220AAC">
                        <w:t xml:space="preserve">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680256" behindDoc="0" locked="0" layoutInCell="1" allowOverlap="1" wp14:anchorId="70B41CEA" wp14:editId="3664BB4B">
            <wp:simplePos x="0" y="0"/>
            <wp:positionH relativeFrom="margin">
              <wp:align>left</wp:align>
            </wp:positionH>
            <wp:positionV relativeFrom="paragraph">
              <wp:posOffset>0</wp:posOffset>
            </wp:positionV>
            <wp:extent cx="3728085" cy="6429375"/>
            <wp:effectExtent l="0" t="0" r="5715" b="9525"/>
            <wp:wrapTopAndBottom/>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020-03-05 16_23_12-1StationenSuchen - draw.io.png"/>
                    <pic:cNvPicPr/>
                  </pic:nvPicPr>
                  <pic:blipFill>
                    <a:blip r:embed="rId17">
                      <a:extLst>
                        <a:ext uri="{28A0092B-C50C-407E-A947-70E740481C1C}">
                          <a14:useLocalDpi xmlns:a14="http://schemas.microsoft.com/office/drawing/2010/main" val="0"/>
                        </a:ext>
                      </a:extLst>
                    </a:blip>
                    <a:stretch>
                      <a:fillRect/>
                    </a:stretch>
                  </pic:blipFill>
                  <pic:spPr>
                    <a:xfrm>
                      <a:off x="0" y="0"/>
                      <a:ext cx="3728085" cy="6429375"/>
                    </a:xfrm>
                    <a:prstGeom prst="rect">
                      <a:avLst/>
                    </a:prstGeom>
                  </pic:spPr>
                </pic:pic>
              </a:graphicData>
            </a:graphic>
            <wp14:sizeRelH relativeFrom="margin">
              <wp14:pctWidth>0</wp14:pctWidth>
            </wp14:sizeRelH>
            <wp14:sizeRelV relativeFrom="margin">
              <wp14:pctHeight>0</wp14:pctHeight>
            </wp14:sizeRelV>
          </wp:anchor>
        </w:drawing>
      </w:r>
    </w:p>
    <w:p w14:paraId="333904F3" w14:textId="2E48D321" w:rsidR="00B439BD" w:rsidRDefault="00B439BD" w:rsidP="001525C2">
      <w:pPr>
        <w:pStyle w:val="berschrift1"/>
      </w:pPr>
      <w:bookmarkStart w:id="5" w:name="_Toc34728596"/>
      <w:r>
        <w:rPr>
          <w:noProof/>
        </w:rPr>
        <w:lastRenderedPageBreak/>
        <mc:AlternateContent>
          <mc:Choice Requires="wps">
            <w:drawing>
              <wp:anchor distT="45720" distB="45720" distL="114300" distR="114300" simplePos="0" relativeHeight="251741696" behindDoc="0" locked="0" layoutInCell="1" allowOverlap="1" wp14:anchorId="1F6E6C51" wp14:editId="5EEE2584">
                <wp:simplePos x="0" y="0"/>
                <wp:positionH relativeFrom="margin">
                  <wp:posOffset>3824605</wp:posOffset>
                </wp:positionH>
                <wp:positionV relativeFrom="paragraph">
                  <wp:posOffset>0</wp:posOffset>
                </wp:positionV>
                <wp:extent cx="1912620" cy="6696075"/>
                <wp:effectExtent l="0" t="0" r="11430" b="28575"/>
                <wp:wrapSquare wrapText="bothSides"/>
                <wp:docPr id="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2620" cy="6696075"/>
                        </a:xfrm>
                        <a:prstGeom prst="rect">
                          <a:avLst/>
                        </a:prstGeom>
                        <a:solidFill>
                          <a:srgbClr val="FFFFFF"/>
                        </a:solidFill>
                        <a:ln w="9525">
                          <a:solidFill>
                            <a:schemeClr val="bg1"/>
                          </a:solidFill>
                          <a:miter lim="800000"/>
                          <a:headEnd/>
                          <a:tailEnd/>
                        </a:ln>
                      </wps:spPr>
                      <wps:txbx>
                        <w:txbxContent>
                          <w:p w14:paraId="4B713F62" w14:textId="77777777" w:rsidR="00B439BD" w:rsidRDefault="00B439BD" w:rsidP="00B439BD">
                            <w:pPr>
                              <w:rPr>
                                <w:b/>
                              </w:rPr>
                            </w:pPr>
                            <w:r>
                              <w:rPr>
                                <w:b/>
                              </w:rPr>
                              <w:t>Verbindungen</w:t>
                            </w:r>
                            <w:r w:rsidRPr="007944F6">
                              <w:rPr>
                                <w:b/>
                              </w:rPr>
                              <w:t xml:space="preserve"> </w:t>
                            </w:r>
                            <w:r>
                              <w:rPr>
                                <w:b/>
                              </w:rPr>
                              <w:t>sehen</w:t>
                            </w:r>
                          </w:p>
                          <w:p w14:paraId="5299647F" w14:textId="749F9866" w:rsidR="00B439BD" w:rsidRPr="007944F6" w:rsidRDefault="00B439BD" w:rsidP="00B439BD">
                            <w:pPr>
                              <w:jc w:val="both"/>
                            </w:pPr>
                            <w:r>
                              <w:t xml:space="preserve">Das Aktivitäten-Diagramm zeigt welche Schritte abgearbeitet werden, wenn man nach einer </w:t>
                            </w:r>
                            <w:r w:rsidR="007C294C">
                              <w:t>Station für eine Abfahrtstafel</w:t>
                            </w:r>
                            <w:r>
                              <w:t xml:space="preserve"> sucht. Erst muss man die TransportApplication öffnen und zum Tab </w:t>
                            </w:r>
                            <w:r w:rsidR="00141179">
                              <w:t>Abfahrtstafel</w:t>
                            </w:r>
                            <w:r>
                              <w:t xml:space="preserve"> navigieren.</w:t>
                            </w:r>
                            <w:r w:rsidR="00307B09">
                              <w:t xml:space="preserve"> Danach die</w:t>
                            </w:r>
                            <w:bookmarkStart w:id="6" w:name="_GoBack"/>
                            <w:bookmarkEnd w:id="6"/>
                            <w:r w:rsidR="00307B09">
                              <w:t xml:space="preserve"> </w:t>
                            </w:r>
                            <w:r>
                              <w:t xml:space="preserve">ganze Station in die </w:t>
                            </w:r>
                            <w:r w:rsidR="00141179">
                              <w:t>TextBox</w:t>
                            </w:r>
                            <w:r>
                              <w:t xml:space="preserve"> eingeben. Nach dem Betätigen des Such-Buttons wird geprüft, ob </w:t>
                            </w:r>
                            <w:r w:rsidR="009E531D">
                              <w:t>eine</w:t>
                            </w:r>
                            <w:r>
                              <w:t xml:space="preserve"> Station eingegeben wurde, falls das nicht der Fall ist wird eine Meldung ausgegeben.</w:t>
                            </w:r>
                            <w:r w:rsidR="009429C2">
                              <w:t xml:space="preserve"> </w:t>
                            </w:r>
                            <w:r>
                              <w:t xml:space="preserve">Wenn </w:t>
                            </w:r>
                            <w:r w:rsidR="00A12B36">
                              <w:t>die</w:t>
                            </w:r>
                            <w:r>
                              <w:t xml:space="preserve"> Eingabe OK </w:t>
                            </w:r>
                            <w:r w:rsidR="00862904">
                              <w:t>ist</w:t>
                            </w:r>
                            <w:r>
                              <w:t xml:space="preserve">, werden die Suchergebnisse geladen. Wenn diese nicht vorhanden </w:t>
                            </w:r>
                            <w:r w:rsidR="00862904">
                              <w:t>ist</w:t>
                            </w:r>
                            <w:r>
                              <w:t xml:space="preserve"> wird eine entsprechende Meldung ausgegeben. Ansonsten werden die gewünschten Verbindungen angezeigt.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6E6C51" id="_x0000_s1028" type="#_x0000_t202" style="position:absolute;margin-left:301.15pt;margin-top:0;width:150.6pt;height:527.25pt;z-index:251741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" strokecolor="white [3212]">
                <v:textbox>
                  <w:txbxContent>
                    <w:p w14:paraId="4B713F62" w14:textId="77777777" w:rsidR="00B439BD" w:rsidRDefault="00B439BD" w:rsidP="00B439BD">
                      <w:pPr>
                        <w:rPr>
                          <w:b/>
                        </w:rPr>
                      </w:pPr>
                      <w:r>
                        <w:rPr>
                          <w:b/>
                        </w:rPr>
                        <w:t>Verbindungen</w:t>
                      </w:r>
                      <w:r w:rsidRPr="007944F6">
                        <w:rPr>
                          <w:b/>
                        </w:rPr>
                        <w:t xml:space="preserve"> </w:t>
                      </w:r>
                      <w:r>
                        <w:rPr>
                          <w:b/>
                        </w:rPr>
                        <w:t>sehen</w:t>
                      </w:r>
                    </w:p>
                    <w:p w14:paraId="5299647F" w14:textId="749F9866" w:rsidR="00B439BD" w:rsidRPr="007944F6" w:rsidRDefault="00B439BD" w:rsidP="00B439BD">
                      <w:pPr>
                        <w:jc w:val="both"/>
                      </w:pPr>
                      <w:r>
                        <w:t xml:space="preserve">Das Aktivitäten-Diagramm zeigt welche Schritte abgearbeitet werden, wenn man nach einer </w:t>
                      </w:r>
                      <w:r w:rsidR="007C294C">
                        <w:t>Station für eine Abfahrtstafel</w:t>
                      </w:r>
                      <w:r>
                        <w:t xml:space="preserve"> sucht. Erst muss man die TransportApplication öffnen und zum Tab </w:t>
                      </w:r>
                      <w:r w:rsidR="00141179">
                        <w:t>Abfahrtstafel</w:t>
                      </w:r>
                      <w:r>
                        <w:t xml:space="preserve"> navigieren.</w:t>
                      </w:r>
                      <w:r w:rsidR="00307B09">
                        <w:t xml:space="preserve"> Danach die</w:t>
                      </w:r>
                      <w:bookmarkStart w:id="7" w:name="_GoBack"/>
                      <w:bookmarkEnd w:id="7"/>
                      <w:r w:rsidR="00307B09">
                        <w:t xml:space="preserve"> </w:t>
                      </w:r>
                      <w:r>
                        <w:t xml:space="preserve">ganze Station in die </w:t>
                      </w:r>
                      <w:r w:rsidR="00141179">
                        <w:t>TextBox</w:t>
                      </w:r>
                      <w:r>
                        <w:t xml:space="preserve"> eingeben. Nach dem Betätigen des Such-Buttons wird geprüft, ob </w:t>
                      </w:r>
                      <w:r w:rsidR="009E531D">
                        <w:t>eine</w:t>
                      </w:r>
                      <w:r>
                        <w:t xml:space="preserve"> Station eingegeben wurde, falls das nicht der Fall ist wird eine Meldung ausgegeben.</w:t>
                      </w:r>
                      <w:r w:rsidR="009429C2">
                        <w:t xml:space="preserve"> </w:t>
                      </w:r>
                      <w:r>
                        <w:t xml:space="preserve">Wenn </w:t>
                      </w:r>
                      <w:r w:rsidR="00A12B36">
                        <w:t>die</w:t>
                      </w:r>
                      <w:r>
                        <w:t xml:space="preserve"> Eingabe OK </w:t>
                      </w:r>
                      <w:r w:rsidR="00862904">
                        <w:t>ist</w:t>
                      </w:r>
                      <w:r>
                        <w:t xml:space="preserve">, werden die Suchergebnisse geladen. Wenn diese nicht vorhanden </w:t>
                      </w:r>
                      <w:r w:rsidR="00862904">
                        <w:t>ist</w:t>
                      </w:r>
                      <w:r>
                        <w:t xml:space="preserve"> wird eine entsprechende Meldung ausgegeben. Ansonsten werden die gewünschten Verbindungen angezeigt.</w:t>
                      </w:r>
                    </w:p>
                  </w:txbxContent>
                </v:textbox>
                <w10:wrap type="square" anchorx="margin"/>
              </v:shape>
            </w:pict>
          </mc:Fallback>
        </mc:AlternateContent>
      </w:r>
      <w:r w:rsidRPr="00F52543">
        <w:rPr>
          <w:noProof/>
          <w:lang w:eastAsia="de-CH"/>
        </w:rPr>
        <w:drawing>
          <wp:anchor distT="0" distB="0" distL="114300" distR="114300" simplePos="0" relativeHeight="251725312" behindDoc="0" locked="0" layoutInCell="1" allowOverlap="1" wp14:anchorId="1D64A58B" wp14:editId="5269CA8C">
            <wp:simplePos x="0" y="0"/>
            <wp:positionH relativeFrom="margin">
              <wp:align>left</wp:align>
            </wp:positionH>
            <wp:positionV relativeFrom="paragraph">
              <wp:posOffset>0</wp:posOffset>
            </wp:positionV>
            <wp:extent cx="3920490" cy="6496050"/>
            <wp:effectExtent l="0" t="0" r="381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2020-03-05 16_29_40-1StationenSuchen - draw.io.png"/>
                    <pic:cNvPicPr/>
                  </pic:nvPicPr>
                  <pic:blipFill>
                    <a:blip r:embed="rId18">
                      <a:extLst>
                        <a:ext uri="{28A0092B-C50C-407E-A947-70E740481C1C}">
                          <a14:useLocalDpi xmlns:a14="http://schemas.microsoft.com/office/drawing/2010/main" val="0"/>
                        </a:ext>
                      </a:extLst>
                    </a:blip>
                    <a:stretch>
                      <a:fillRect/>
                    </a:stretch>
                  </pic:blipFill>
                  <pic:spPr>
                    <a:xfrm>
                      <a:off x="0" y="0"/>
                      <a:ext cx="3920490" cy="6496050"/>
                    </a:xfrm>
                    <a:prstGeom prst="rect">
                      <a:avLst/>
                    </a:prstGeom>
                  </pic:spPr>
                </pic:pic>
              </a:graphicData>
            </a:graphic>
            <wp14:sizeRelH relativeFrom="margin">
              <wp14:pctWidth>0</wp14:pctWidth>
            </wp14:sizeRelH>
            <wp14:sizeRelV relativeFrom="margin">
              <wp14:pctHeight>0</wp14:pctHeight>
            </wp14:sizeRelV>
          </wp:anchor>
        </w:drawing>
      </w:r>
    </w:p>
    <w:p w14:paraId="3C234DB3" w14:textId="695B49A1" w:rsidR="001525C2" w:rsidRPr="00F52543" w:rsidRDefault="001525C2" w:rsidP="001525C2">
      <w:pPr>
        <w:pStyle w:val="berschrift1"/>
      </w:pPr>
      <w:r w:rsidRPr="00F52543">
        <w:lastRenderedPageBreak/>
        <w:t>Porgrammierrichtlinien</w:t>
      </w:r>
      <w:bookmarkEnd w:id="5"/>
    </w:p>
    <w:p w14:paraId="4D0B78B8" w14:textId="544E6A7D" w:rsidR="001525C2" w:rsidRPr="00F52543" w:rsidRDefault="001525C2" w:rsidP="001525C2"/>
    <w:p w14:paraId="3AD0F4A4" w14:textId="21E0BF3A" w:rsidR="001525C2" w:rsidRPr="00F52543" w:rsidRDefault="001525C2" w:rsidP="001525C2">
      <w:pPr>
        <w:pStyle w:val="berschrift2"/>
      </w:pPr>
      <w:bookmarkStart w:id="8" w:name="_Toc34728597"/>
      <w:r w:rsidRPr="00F52543">
        <w:t>Naming Conventions</w:t>
      </w:r>
      <w:bookmarkEnd w:id="8"/>
    </w:p>
    <w:p w14:paraId="6A69D116" w14:textId="538B8323" w:rsidR="001525C2" w:rsidRPr="00F52543" w:rsidRDefault="001525C2" w:rsidP="00A668B7">
      <w:pPr>
        <w:pStyle w:val="Listenabsatz"/>
        <w:numPr>
          <w:ilvl w:val="0"/>
          <w:numId w:val="4"/>
        </w:numPr>
      </w:pPr>
      <w:r w:rsidRPr="00F52543">
        <w:t>Variablen</w:t>
      </w:r>
      <w:r w:rsidR="00A668B7">
        <w:t>/Methoden</w:t>
      </w:r>
      <w:r w:rsidRPr="00F52543">
        <w:t xml:space="preserve"> Camel Case</w:t>
      </w:r>
    </w:p>
    <w:p w14:paraId="0429F7B1" w14:textId="5A865222" w:rsidR="001525C2" w:rsidRPr="00F52543" w:rsidRDefault="001525C2" w:rsidP="001525C2">
      <w:pPr>
        <w:pStyle w:val="Listenabsatz"/>
        <w:numPr>
          <w:ilvl w:val="0"/>
          <w:numId w:val="4"/>
        </w:numPr>
      </w:pPr>
      <w:r w:rsidRPr="00F52543">
        <w:t xml:space="preserve">Klassen </w:t>
      </w:r>
      <w:r w:rsidR="00A668B7">
        <w:t>Pascal Case</w:t>
      </w:r>
    </w:p>
    <w:p w14:paraId="3355A5B9" w14:textId="0F829A6C" w:rsidR="001525C2" w:rsidRPr="00F52543" w:rsidRDefault="001525C2" w:rsidP="001525C2">
      <w:pPr>
        <w:pStyle w:val="Listenabsatz"/>
        <w:numPr>
          <w:ilvl w:val="0"/>
          <w:numId w:val="4"/>
        </w:numPr>
      </w:pPr>
      <w:r w:rsidRPr="00F52543">
        <w:t xml:space="preserve">Statische Variablen </w:t>
      </w:r>
      <w:r w:rsidR="00C8735B">
        <w:t xml:space="preserve">und Konstanten </w:t>
      </w:r>
      <w:r w:rsidRPr="00F52543">
        <w:t>alles gross, Wörter durch Bodenstrich trennen</w:t>
      </w:r>
    </w:p>
    <w:p w14:paraId="3655D478" w14:textId="5E5FCEEC" w:rsidR="001525C2" w:rsidRPr="00F52543" w:rsidRDefault="001525C2" w:rsidP="001525C2">
      <w:pPr>
        <w:pStyle w:val="berschrift2"/>
      </w:pPr>
      <w:bookmarkStart w:id="9" w:name="_Toc34728598"/>
      <w:r w:rsidRPr="00F52543">
        <w:t>Declaration</w:t>
      </w:r>
      <w:bookmarkEnd w:id="9"/>
    </w:p>
    <w:p w14:paraId="53110833" w14:textId="33AD7B64" w:rsidR="001525C2" w:rsidRPr="00F52543" w:rsidRDefault="00E92744" w:rsidP="001525C2">
      <w:pPr>
        <w:pStyle w:val="Listenabsatz"/>
        <w:numPr>
          <w:ilvl w:val="0"/>
          <w:numId w:val="5"/>
        </w:numPr>
      </w:pPr>
      <w:r w:rsidRPr="00F52543">
        <w:t>Membervariablen als private deklarieren</w:t>
      </w:r>
    </w:p>
    <w:p w14:paraId="216388D7" w14:textId="7CF7F663" w:rsidR="00E92744" w:rsidRPr="00F52543" w:rsidRDefault="00E92744" w:rsidP="001525C2">
      <w:pPr>
        <w:pStyle w:val="Listenabsatz"/>
        <w:numPr>
          <w:ilvl w:val="0"/>
          <w:numId w:val="5"/>
        </w:numPr>
      </w:pPr>
      <w:r w:rsidRPr="00F52543">
        <w:t>Membervariablen zu oberst in der Klasse</w:t>
      </w:r>
    </w:p>
    <w:p w14:paraId="4FB421A9" w14:textId="18CBC6FE" w:rsidR="00E92744" w:rsidRPr="00F52543" w:rsidRDefault="00E92744" w:rsidP="001525C2">
      <w:pPr>
        <w:pStyle w:val="Listenabsatz"/>
        <w:numPr>
          <w:ilvl w:val="0"/>
          <w:numId w:val="5"/>
        </w:numPr>
      </w:pPr>
      <w:r w:rsidRPr="00F52543">
        <w:t>Konstruktor gleich nach Membervariablen deklarieren</w:t>
      </w:r>
    </w:p>
    <w:p w14:paraId="5C9DC933" w14:textId="1482BF35" w:rsidR="00E92744" w:rsidRPr="00F52543" w:rsidRDefault="00E92744" w:rsidP="001525C2">
      <w:pPr>
        <w:pStyle w:val="Listenabsatz"/>
        <w:numPr>
          <w:ilvl w:val="0"/>
          <w:numId w:val="5"/>
        </w:numPr>
      </w:pPr>
      <w:r w:rsidRPr="00F52543">
        <w:t>Getter und Setter mit C# Eigenschaften erstellen</w:t>
      </w:r>
    </w:p>
    <w:p w14:paraId="2EBE38C8" w14:textId="1E89999D" w:rsidR="00211950" w:rsidRDefault="00E92744" w:rsidP="00211950">
      <w:pPr>
        <w:pStyle w:val="Listenabsatz"/>
        <w:numPr>
          <w:ilvl w:val="0"/>
          <w:numId w:val="5"/>
        </w:numPr>
      </w:pPr>
      <w:r w:rsidRPr="00F52543">
        <w:t>Methoden standartmässig private, ausser es ist nicht möglich dann public</w:t>
      </w:r>
      <w:bookmarkStart w:id="10" w:name="_Toc34728599"/>
    </w:p>
    <w:p w14:paraId="36E8492A" w14:textId="13E0C7A7" w:rsidR="00E92744" w:rsidRPr="00F52543" w:rsidRDefault="00E92744" w:rsidP="00211950">
      <w:pPr>
        <w:pStyle w:val="berschrift2"/>
      </w:pPr>
      <w:r w:rsidRPr="00F52543">
        <w:t>Comments</w:t>
      </w:r>
      <w:bookmarkEnd w:id="10"/>
    </w:p>
    <w:p w14:paraId="1BEE9B1E" w14:textId="589BC8C8" w:rsidR="00E92744" w:rsidRDefault="00E92744" w:rsidP="00E92744">
      <w:pPr>
        <w:pStyle w:val="Listenabsatz"/>
        <w:numPr>
          <w:ilvl w:val="0"/>
          <w:numId w:val="6"/>
        </w:numPr>
      </w:pPr>
      <w:r w:rsidRPr="00F52543">
        <w:t>K</w:t>
      </w:r>
      <w:r w:rsidR="00260DC4">
        <w:t>ommentare nur, wenn nötig</w:t>
      </w:r>
    </w:p>
    <w:p w14:paraId="393DA7BF" w14:textId="5C36FF66" w:rsidR="00260DC4" w:rsidRDefault="00260DC4" w:rsidP="00E92744">
      <w:pPr>
        <w:pStyle w:val="Listenabsatz"/>
        <w:numPr>
          <w:ilvl w:val="0"/>
          <w:numId w:val="6"/>
        </w:numPr>
      </w:pPr>
      <w:r>
        <w:t>Auf der Zeile oben der Anweisung oder des Blockes</w:t>
      </w:r>
    </w:p>
    <w:p w14:paraId="53CF63A9" w14:textId="53D22CB4" w:rsidR="007150B1" w:rsidRDefault="007150B1" w:rsidP="00E92744">
      <w:pPr>
        <w:pStyle w:val="Listenabsatz"/>
        <w:numPr>
          <w:ilvl w:val="0"/>
          <w:numId w:val="6"/>
        </w:numPr>
      </w:pPr>
      <w:r>
        <w:t>Kommentare nur auf einer Zeile</w:t>
      </w:r>
    </w:p>
    <w:p w14:paraId="619A9C86" w14:textId="6B79DFA6" w:rsidR="00260DC4" w:rsidRDefault="00260DC4" w:rsidP="00E92744">
      <w:pPr>
        <w:pStyle w:val="Listenabsatz"/>
        <w:numPr>
          <w:ilvl w:val="0"/>
          <w:numId w:val="6"/>
        </w:numPr>
      </w:pPr>
      <w:r>
        <w:t>Kommentare mit «//» erstellen</w:t>
      </w:r>
    </w:p>
    <w:p w14:paraId="3D85D38C" w14:textId="746C6DD9" w:rsidR="00260DC4" w:rsidRPr="00F52543" w:rsidRDefault="00260DC4" w:rsidP="00E92744">
      <w:pPr>
        <w:pStyle w:val="Listenabsatz"/>
        <w:numPr>
          <w:ilvl w:val="0"/>
          <w:numId w:val="6"/>
        </w:numPr>
      </w:pPr>
      <w:r>
        <w:t>Keine Kommentare mit «/* */»</w:t>
      </w:r>
    </w:p>
    <w:p w14:paraId="45CC4C94" w14:textId="79C09633" w:rsidR="00E92744" w:rsidRPr="00F52543" w:rsidRDefault="00E92744" w:rsidP="00E92744">
      <w:pPr>
        <w:pStyle w:val="berschrift2"/>
      </w:pPr>
      <w:bookmarkStart w:id="11" w:name="_Toc34728600"/>
      <w:r w:rsidRPr="00F52543">
        <w:t>Statements</w:t>
      </w:r>
      <w:bookmarkEnd w:id="11"/>
    </w:p>
    <w:p w14:paraId="4F669188" w14:textId="77777777" w:rsidR="00211950" w:rsidRPr="00F52543" w:rsidRDefault="00211950" w:rsidP="00211950">
      <w:pPr>
        <w:pStyle w:val="Listenabsatz"/>
        <w:numPr>
          <w:ilvl w:val="0"/>
          <w:numId w:val="5"/>
        </w:numPr>
      </w:pPr>
      <w:r>
        <w:t>Geschweifte Klammern zum Öffnen eines Code-Blocks nicht auf neue Zeile</w:t>
      </w:r>
    </w:p>
    <w:p w14:paraId="6C4F12FE" w14:textId="364CDD9B" w:rsidR="00E92744" w:rsidRPr="00F52543" w:rsidRDefault="00211950" w:rsidP="00ED7A15">
      <w:pPr>
        <w:pStyle w:val="Listenabsatz"/>
        <w:numPr>
          <w:ilvl w:val="0"/>
          <w:numId w:val="5"/>
        </w:numPr>
      </w:pPr>
      <w:r w:rsidRPr="00F52543">
        <w:t>Geschweifte Klammern</w:t>
      </w:r>
      <w:r>
        <w:t xml:space="preserve"> zum Schliessen</w:t>
      </w:r>
      <w:r w:rsidRPr="00F52543">
        <w:t xml:space="preserve"> auf eigene Linie</w:t>
      </w:r>
    </w:p>
    <w:sectPr w:rsidR="00E92744" w:rsidRPr="00F5254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CA1555" w14:textId="77777777" w:rsidR="00B14EA3" w:rsidRDefault="00B14EA3" w:rsidP="001525C2">
      <w:pPr>
        <w:spacing w:after="0" w:line="240" w:lineRule="auto"/>
      </w:pPr>
      <w:r>
        <w:separator/>
      </w:r>
    </w:p>
  </w:endnote>
  <w:endnote w:type="continuationSeparator" w:id="0">
    <w:p w14:paraId="317F7215" w14:textId="77777777" w:rsidR="00B14EA3" w:rsidRDefault="00B14EA3" w:rsidP="0015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E1F158" w14:textId="77777777" w:rsidR="00B14EA3" w:rsidRDefault="00B14EA3" w:rsidP="001525C2">
      <w:pPr>
        <w:spacing w:after="0" w:line="240" w:lineRule="auto"/>
      </w:pPr>
      <w:r>
        <w:separator/>
      </w:r>
    </w:p>
  </w:footnote>
  <w:footnote w:type="continuationSeparator" w:id="0">
    <w:p w14:paraId="05F4F24E" w14:textId="77777777" w:rsidR="00B14EA3" w:rsidRDefault="00B14EA3" w:rsidP="001525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2A238B"/>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403142"/>
    <w:multiLevelType w:val="hybridMultilevel"/>
    <w:tmpl w:val="E5C8ED7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2BC13A13"/>
    <w:multiLevelType w:val="hybridMultilevel"/>
    <w:tmpl w:val="0770B8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F733F6A"/>
    <w:multiLevelType w:val="hybridMultilevel"/>
    <w:tmpl w:val="1E5CF3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561C2F26"/>
    <w:multiLevelType w:val="hybridMultilevel"/>
    <w:tmpl w:val="12CEBC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5BB74FC5"/>
    <w:multiLevelType w:val="hybridMultilevel"/>
    <w:tmpl w:val="F9E8CE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92E"/>
    <w:rsid w:val="0004271B"/>
    <w:rsid w:val="00055B34"/>
    <w:rsid w:val="00101865"/>
    <w:rsid w:val="00127651"/>
    <w:rsid w:val="00141179"/>
    <w:rsid w:val="00147836"/>
    <w:rsid w:val="001525C2"/>
    <w:rsid w:val="00187E09"/>
    <w:rsid w:val="001D1B92"/>
    <w:rsid w:val="00211950"/>
    <w:rsid w:val="00220AAC"/>
    <w:rsid w:val="0023598A"/>
    <w:rsid w:val="00243CB7"/>
    <w:rsid w:val="00260DC4"/>
    <w:rsid w:val="002B32CC"/>
    <w:rsid w:val="002B4BD6"/>
    <w:rsid w:val="002B6B8E"/>
    <w:rsid w:val="002E1A1C"/>
    <w:rsid w:val="00307B09"/>
    <w:rsid w:val="003B2F25"/>
    <w:rsid w:val="003C45CE"/>
    <w:rsid w:val="003E00F8"/>
    <w:rsid w:val="00411222"/>
    <w:rsid w:val="0045569C"/>
    <w:rsid w:val="0045755A"/>
    <w:rsid w:val="004B6ED3"/>
    <w:rsid w:val="004F3AAF"/>
    <w:rsid w:val="004F755F"/>
    <w:rsid w:val="00554FC5"/>
    <w:rsid w:val="005A777A"/>
    <w:rsid w:val="005B3527"/>
    <w:rsid w:val="00685C7E"/>
    <w:rsid w:val="006A065D"/>
    <w:rsid w:val="007150B1"/>
    <w:rsid w:val="007944F6"/>
    <w:rsid w:val="00797F21"/>
    <w:rsid w:val="007A6573"/>
    <w:rsid w:val="007B6711"/>
    <w:rsid w:val="007C294C"/>
    <w:rsid w:val="007E4602"/>
    <w:rsid w:val="00824779"/>
    <w:rsid w:val="00861BFC"/>
    <w:rsid w:val="00862904"/>
    <w:rsid w:val="008714ED"/>
    <w:rsid w:val="00883E27"/>
    <w:rsid w:val="008A212E"/>
    <w:rsid w:val="008D1A15"/>
    <w:rsid w:val="009110C4"/>
    <w:rsid w:val="00931C4F"/>
    <w:rsid w:val="009429C2"/>
    <w:rsid w:val="00973369"/>
    <w:rsid w:val="0097727B"/>
    <w:rsid w:val="00980103"/>
    <w:rsid w:val="00982E08"/>
    <w:rsid w:val="009830E3"/>
    <w:rsid w:val="00986775"/>
    <w:rsid w:val="009B5D45"/>
    <w:rsid w:val="009C700E"/>
    <w:rsid w:val="009E22B5"/>
    <w:rsid w:val="009E531D"/>
    <w:rsid w:val="00A053A8"/>
    <w:rsid w:val="00A12B36"/>
    <w:rsid w:val="00A41387"/>
    <w:rsid w:val="00A668B7"/>
    <w:rsid w:val="00AB1228"/>
    <w:rsid w:val="00AD1D0A"/>
    <w:rsid w:val="00AF6A86"/>
    <w:rsid w:val="00B050C3"/>
    <w:rsid w:val="00B14EA3"/>
    <w:rsid w:val="00B439BD"/>
    <w:rsid w:val="00B9237E"/>
    <w:rsid w:val="00BB31D7"/>
    <w:rsid w:val="00BE5161"/>
    <w:rsid w:val="00C35962"/>
    <w:rsid w:val="00C61C71"/>
    <w:rsid w:val="00C8735B"/>
    <w:rsid w:val="00C943B9"/>
    <w:rsid w:val="00CF29F1"/>
    <w:rsid w:val="00CF4C93"/>
    <w:rsid w:val="00CF7A2B"/>
    <w:rsid w:val="00D45BD3"/>
    <w:rsid w:val="00DA09D9"/>
    <w:rsid w:val="00DA56B9"/>
    <w:rsid w:val="00E025F4"/>
    <w:rsid w:val="00E34681"/>
    <w:rsid w:val="00E4025D"/>
    <w:rsid w:val="00E43E91"/>
    <w:rsid w:val="00E51931"/>
    <w:rsid w:val="00E92744"/>
    <w:rsid w:val="00EB4DD4"/>
    <w:rsid w:val="00ED2A96"/>
    <w:rsid w:val="00ED7A15"/>
    <w:rsid w:val="00F4092E"/>
    <w:rsid w:val="00F5009A"/>
    <w:rsid w:val="00F52543"/>
    <w:rsid w:val="00F62B00"/>
    <w:rsid w:val="00F71F09"/>
    <w:rsid w:val="00F7459D"/>
    <w:rsid w:val="00F86095"/>
    <w:rsid w:val="00F93D83"/>
    <w:rsid w:val="00F95E54"/>
    <w:rsid w:val="00FF572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55E45"/>
  <w15:chartTrackingRefBased/>
  <w15:docId w15:val="{20431F59-9372-4D91-878A-368C12CD3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83E27"/>
    <w:pPr>
      <w:keepNext/>
      <w:keepLines/>
      <w:pageBreakBefore/>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D1A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A2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409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4092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883E27"/>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D1A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8A212E"/>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8A21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8A212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2B4BD6"/>
    <w:pPr>
      <w:ind w:left="720"/>
      <w:contextualSpacing/>
    </w:pPr>
  </w:style>
  <w:style w:type="paragraph" w:styleId="Kopfzeile">
    <w:name w:val="header"/>
    <w:basedOn w:val="Standard"/>
    <w:link w:val="KopfzeileZchn"/>
    <w:uiPriority w:val="99"/>
    <w:unhideWhenUsed/>
    <w:rsid w:val="001525C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25C2"/>
  </w:style>
  <w:style w:type="paragraph" w:styleId="Fuzeile">
    <w:name w:val="footer"/>
    <w:basedOn w:val="Standard"/>
    <w:link w:val="FuzeileZchn"/>
    <w:uiPriority w:val="99"/>
    <w:unhideWhenUsed/>
    <w:rsid w:val="001525C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25C2"/>
  </w:style>
  <w:style w:type="paragraph" w:styleId="Inhaltsverzeichnisberschrift">
    <w:name w:val="TOC Heading"/>
    <w:basedOn w:val="berschrift1"/>
    <w:next w:val="Standard"/>
    <w:uiPriority w:val="39"/>
    <w:unhideWhenUsed/>
    <w:qFormat/>
    <w:rsid w:val="00E92744"/>
    <w:pPr>
      <w:outlineLvl w:val="9"/>
    </w:pPr>
    <w:rPr>
      <w:lang w:eastAsia="de-CH"/>
    </w:rPr>
  </w:style>
  <w:style w:type="paragraph" w:styleId="Verzeichnis1">
    <w:name w:val="toc 1"/>
    <w:basedOn w:val="Standard"/>
    <w:next w:val="Standard"/>
    <w:autoRedefine/>
    <w:uiPriority w:val="39"/>
    <w:unhideWhenUsed/>
    <w:rsid w:val="00E92744"/>
    <w:pPr>
      <w:spacing w:after="100"/>
    </w:pPr>
  </w:style>
  <w:style w:type="paragraph" w:styleId="Verzeichnis2">
    <w:name w:val="toc 2"/>
    <w:basedOn w:val="Standard"/>
    <w:next w:val="Standard"/>
    <w:autoRedefine/>
    <w:uiPriority w:val="39"/>
    <w:unhideWhenUsed/>
    <w:rsid w:val="00E92744"/>
    <w:pPr>
      <w:spacing w:after="100"/>
      <w:ind w:left="220"/>
    </w:pPr>
  </w:style>
  <w:style w:type="character" w:styleId="Hyperlink">
    <w:name w:val="Hyperlink"/>
    <w:basedOn w:val="Absatz-Standardschriftart"/>
    <w:uiPriority w:val="99"/>
    <w:unhideWhenUsed/>
    <w:rsid w:val="00E927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5A137B8AE389F840AF84D8361C376720" ma:contentTypeVersion="7" ma:contentTypeDescription="Ein neues Dokument erstellen." ma:contentTypeScope="" ma:versionID="2f74baf6bebb10de9c8b3f22f9823856">
  <xsd:schema xmlns:xsd="http://www.w3.org/2001/XMLSchema" xmlns:xs="http://www.w3.org/2001/XMLSchema" xmlns:p="http://schemas.microsoft.com/office/2006/metadata/properties" xmlns:ns3="40571048-0ff5-4795-aaff-408d2bb396df" xmlns:ns4="79e1ebf5-1017-44a0-bd74-81d65b16b5d4" targetNamespace="http://schemas.microsoft.com/office/2006/metadata/properties" ma:root="true" ma:fieldsID="4b13025078651d44a5f9ef71151923d8" ns3:_="" ns4:_="">
    <xsd:import namespace="40571048-0ff5-4795-aaff-408d2bb396df"/>
    <xsd:import namespace="79e1ebf5-1017-44a0-bd74-81d65b16b5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571048-0ff5-4795-aaff-408d2bb396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9e1ebf5-1017-44a0-bd74-81d65b16b5d4"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element name="SharingHintHash" ma:index="14"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3D438-826A-43EA-8FCE-661E72B0472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9F4F5F4-F22C-47B2-82C3-5CB3B7AAC34A}">
  <ds:schemaRefs>
    <ds:schemaRef ds:uri="http://schemas.microsoft.com/sharepoint/v3/contenttype/forms"/>
  </ds:schemaRefs>
</ds:datastoreItem>
</file>

<file path=customXml/itemProps3.xml><?xml version="1.0" encoding="utf-8"?>
<ds:datastoreItem xmlns:ds="http://schemas.openxmlformats.org/officeDocument/2006/customXml" ds:itemID="{90C080CE-48B0-49B0-B130-E6D6663BB0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571048-0ff5-4795-aaff-408d2bb396df"/>
    <ds:schemaRef ds:uri="79e1ebf5-1017-44a0-bd74-81d65b16b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E2D466-9C36-4555-B133-4CD9A7930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548</Words>
  <Characters>3458</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BBZW-Emmen;BBZW-Sursee;Vogel Sacha</dc:creator>
  <cp:keywords/>
  <dc:description/>
  <cp:lastModifiedBy>BBZW-Emmen;BBZW-Sursee; Vogel Sacha</cp:lastModifiedBy>
  <cp:revision>25</cp:revision>
  <dcterms:created xsi:type="dcterms:W3CDTF">2020-03-10T10:19:00Z</dcterms:created>
  <dcterms:modified xsi:type="dcterms:W3CDTF">2020-03-12T08:56:00Z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0x0101005A137B8AE389F840AF84D8361C376720</vt:lpwstr>
  </property>
</Properties>
</file>